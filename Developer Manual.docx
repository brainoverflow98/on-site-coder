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9B8" w:rsidRDefault="003D5764" w:rsidP="00E279B8">
      <w:pPr>
        <w:pStyle w:val="Subtitle"/>
      </w:pPr>
      <w:sdt>
        <w:sdtPr>
          <w:alias w:val="Version:"/>
          <w:tag w:val="Version:"/>
          <w:id w:val="-907991857"/>
          <w:placeholder>
            <w:docPart w:val="329AE853D4B44A25B0E17CE0962B868D"/>
          </w:placeholder>
          <w:temporary/>
          <w:showingPlcHdr/>
          <w15:appearance w15:val="hidden"/>
        </w:sdtPr>
        <w:sdtEndPr/>
        <w:sdtContent>
          <w:r w:rsidR="00B87079">
            <w:t>Version</w:t>
          </w:r>
        </w:sdtContent>
      </w:sdt>
      <w:r w:rsidR="00E279B8">
        <w:t xml:space="preserve"> </w:t>
      </w:r>
      <w:r w:rsidR="00315A5B">
        <w:t>1.0</w:t>
      </w:r>
    </w:p>
    <w:p w:rsidR="00E279B8" w:rsidRDefault="00315A5B" w:rsidP="00E279B8">
      <w:pPr>
        <w:pStyle w:val="Subtitle"/>
      </w:pPr>
      <w:r>
        <w:t>09.11.2019</w:t>
      </w:r>
    </w:p>
    <w:p w:rsidR="00E279B8" w:rsidRPr="005B615A" w:rsidRDefault="00315A5B" w:rsidP="002B21AE">
      <w:pPr>
        <w:pStyle w:val="Logo"/>
        <w:tabs>
          <w:tab w:val="left" w:pos="6282"/>
        </w:tabs>
        <w:rPr>
          <w:sz w:val="64"/>
          <w:szCs w:val="64"/>
        </w:rPr>
      </w:pPr>
      <w:r w:rsidRPr="005B615A">
        <w:rPr>
          <w:rFonts w:asciiTheme="majorHAnsi" w:hAnsiTheme="majorHAnsi" w:cstheme="majorHAnsi"/>
          <w:sz w:val="64"/>
          <w:szCs w:val="64"/>
        </w:rPr>
        <w:t xml:space="preserve">On-Site Coder </w:t>
      </w:r>
      <w:r w:rsidR="00B43331">
        <w:rPr>
          <w:rFonts w:asciiTheme="majorHAnsi" w:hAnsiTheme="majorHAnsi" w:cstheme="majorHAnsi"/>
          <w:sz w:val="64"/>
          <w:szCs w:val="64"/>
        </w:rPr>
        <w:t>(</w:t>
      </w:r>
      <w:r w:rsidRPr="005B615A">
        <w:rPr>
          <w:rFonts w:asciiTheme="majorHAnsi" w:hAnsiTheme="majorHAnsi" w:cstheme="majorHAnsi"/>
          <w:sz w:val="64"/>
          <w:szCs w:val="64"/>
        </w:rPr>
        <w:t>Develop</w:t>
      </w:r>
      <w:r w:rsidR="005B615A" w:rsidRPr="005B615A">
        <w:rPr>
          <w:rFonts w:asciiTheme="majorHAnsi" w:hAnsiTheme="majorHAnsi" w:cstheme="majorHAnsi"/>
          <w:sz w:val="64"/>
          <w:szCs w:val="64"/>
        </w:rPr>
        <w:t>er</w:t>
      </w:r>
      <w:r w:rsidRPr="005B615A">
        <w:rPr>
          <w:rFonts w:asciiTheme="majorHAnsi" w:hAnsiTheme="majorHAnsi" w:cstheme="majorHAnsi"/>
          <w:sz w:val="64"/>
          <w:szCs w:val="64"/>
        </w:rPr>
        <w:t xml:space="preserve"> Manual</w:t>
      </w:r>
      <w:r w:rsidR="00B43331">
        <w:rPr>
          <w:rFonts w:asciiTheme="majorHAnsi" w:hAnsiTheme="majorHAnsi" w:cstheme="majorHAnsi"/>
          <w:sz w:val="64"/>
          <w:szCs w:val="64"/>
        </w:rPr>
        <w:t>)</w:t>
      </w:r>
    </w:p>
    <w:p w:rsidR="00315A5B" w:rsidRDefault="003D5764" w:rsidP="00315A5B">
      <w:pPr>
        <w:pStyle w:val="Subtitle"/>
      </w:pPr>
      <w:sdt>
        <w:sdtPr>
          <w:alias w:val="Presented by:"/>
          <w:tag w:val="Presented by:"/>
          <w:id w:val="2116784469"/>
          <w:placeholder>
            <w:docPart w:val="CEFBD121365E47649FA57EF7A0CDEF01"/>
          </w:placeholder>
          <w:temporary/>
          <w:showingPlcHdr/>
          <w15:appearance w15:val="hidden"/>
        </w:sdtPr>
        <w:sdtEndPr/>
        <w:sdtContent>
          <w:r w:rsidR="00E279B8">
            <w:t>Presented by:</w:t>
          </w:r>
        </w:sdtContent>
      </w:sdt>
      <w:r w:rsidR="00315A5B">
        <w:tab/>
      </w:r>
      <w:r w:rsidR="00315A5B">
        <w:tab/>
      </w:r>
      <w:r w:rsidR="00315A5B">
        <w:tab/>
      </w:r>
      <w:r w:rsidR="00315A5B">
        <w:tab/>
      </w:r>
    </w:p>
    <w:p w:rsidR="00315A5B" w:rsidRDefault="00315A5B" w:rsidP="005B615A">
      <w:pPr>
        <w:pStyle w:val="Heading2"/>
        <w:jc w:val="right"/>
      </w:pPr>
      <w:r>
        <w:t>Halİl etka tutkun</w:t>
      </w:r>
    </w:p>
    <w:p w:rsidR="00315A5B" w:rsidRDefault="00315A5B" w:rsidP="005B615A">
      <w:pPr>
        <w:pStyle w:val="Heading2"/>
        <w:jc w:val="right"/>
      </w:pPr>
      <w:r>
        <w:t>Saİd furkan Ayvaz</w:t>
      </w:r>
    </w:p>
    <w:p w:rsidR="00315A5B" w:rsidRPr="00315A5B" w:rsidRDefault="00315A5B" w:rsidP="005B615A">
      <w:pPr>
        <w:pStyle w:val="Heading2"/>
        <w:jc w:val="right"/>
      </w:pPr>
      <w:r>
        <w:t>Uğur küçükterzİ</w:t>
      </w:r>
    </w:p>
    <w:p w:rsidR="00315A5B" w:rsidRDefault="00315A5B" w:rsidP="00E279B8">
      <w:pPr>
        <w:rPr>
          <w:noProof/>
        </w:rPr>
      </w:pPr>
    </w:p>
    <w:p w:rsidR="00315A5B" w:rsidRDefault="00315A5B" w:rsidP="00E279B8">
      <w:pPr>
        <w:rPr>
          <w:noProof/>
        </w:rPr>
      </w:pPr>
    </w:p>
    <w:p w:rsidR="00315A5B" w:rsidRDefault="00315A5B" w:rsidP="00E279B8">
      <w:pPr>
        <w:rPr>
          <w:noProof/>
        </w:rPr>
      </w:pPr>
    </w:p>
    <w:p w:rsidR="00315A5B" w:rsidRDefault="00315A5B" w:rsidP="00E279B8">
      <w:pPr>
        <w:rPr>
          <w:noProof/>
        </w:rPr>
      </w:pPr>
    </w:p>
    <w:p w:rsidR="000B5F93" w:rsidRDefault="000B5F93" w:rsidP="00D36C3F">
      <w:pPr>
        <w:pStyle w:val="Heading1"/>
        <w:numPr>
          <w:ilvl w:val="0"/>
          <w:numId w:val="37"/>
        </w:numPr>
        <w:rPr>
          <w:noProof/>
        </w:rPr>
      </w:pPr>
      <w:r>
        <w:rPr>
          <w:noProof/>
        </w:rPr>
        <w:lastRenderedPageBreak/>
        <w:t>workflow overview</w:t>
      </w:r>
    </w:p>
    <w:p w:rsidR="006F0455" w:rsidRDefault="0070524B" w:rsidP="001A7861">
      <w:r>
        <w:t xml:space="preserve">Below is the overview of the core functionality of the program. There might be other functionalities as </w:t>
      </w:r>
      <w:r w:rsidR="00CF01E2">
        <w:t>well,</w:t>
      </w:r>
      <w:r>
        <w:t xml:space="preserve"> but they will be explained in the upcoming sections. </w:t>
      </w:r>
    </w:p>
    <w:p w:rsidR="000C2EA8" w:rsidRDefault="000C2EA8" w:rsidP="00D36C3F">
      <w:pPr>
        <w:pStyle w:val="ListParagraph"/>
        <w:numPr>
          <w:ilvl w:val="1"/>
          <w:numId w:val="37"/>
        </w:numPr>
      </w:pPr>
      <w:r>
        <w:t>Educator creates an account.</w:t>
      </w:r>
    </w:p>
    <w:p w:rsidR="000C2EA8" w:rsidRDefault="006F0455" w:rsidP="00D36C3F">
      <w:pPr>
        <w:pStyle w:val="ListParagraph"/>
        <w:numPr>
          <w:ilvl w:val="1"/>
          <w:numId w:val="37"/>
        </w:numPr>
      </w:pPr>
      <w:r>
        <w:t>Educator crea</w:t>
      </w:r>
      <w:r w:rsidR="000C2EA8">
        <w:t>tes a challenge</w:t>
      </w:r>
      <w:r w:rsidR="000A37EE">
        <w:t xml:space="preserve"> (public or private)</w:t>
      </w:r>
      <w:r w:rsidR="000C2EA8">
        <w:t>.</w:t>
      </w:r>
    </w:p>
    <w:p w:rsidR="000A37EE" w:rsidRDefault="000A37EE" w:rsidP="00D36C3F">
      <w:pPr>
        <w:pStyle w:val="ListParagraph"/>
        <w:numPr>
          <w:ilvl w:val="1"/>
          <w:numId w:val="37"/>
        </w:numPr>
      </w:pPr>
      <w:r>
        <w:t>Educator shares the challenge key with students</w:t>
      </w:r>
    </w:p>
    <w:p w:rsidR="000C2EA8" w:rsidRDefault="000C2EA8" w:rsidP="00D36C3F">
      <w:pPr>
        <w:pStyle w:val="ListParagraph"/>
        <w:numPr>
          <w:ilvl w:val="1"/>
          <w:numId w:val="37"/>
        </w:numPr>
      </w:pPr>
      <w:r>
        <w:t>Student creates an account.</w:t>
      </w:r>
    </w:p>
    <w:p w:rsidR="000C2EA8" w:rsidRDefault="00E17501" w:rsidP="00D36C3F">
      <w:pPr>
        <w:pStyle w:val="ListParagraph"/>
        <w:numPr>
          <w:ilvl w:val="1"/>
          <w:numId w:val="37"/>
        </w:numPr>
      </w:pPr>
      <w:r>
        <w:t xml:space="preserve">Student </w:t>
      </w:r>
      <w:r w:rsidR="00661BD6">
        <w:t>joins to</w:t>
      </w:r>
      <w:r w:rsidR="000C2EA8">
        <w:t xml:space="preserve"> a challenge </w:t>
      </w:r>
      <w:r w:rsidR="000A37EE">
        <w:t xml:space="preserve">through a shared key </w:t>
      </w:r>
      <w:r w:rsidR="000C2EA8">
        <w:t>or</w:t>
      </w:r>
      <w:r w:rsidR="000A37EE">
        <w:t xml:space="preserve"> by </w:t>
      </w:r>
      <w:r w:rsidR="00DA771D">
        <w:t>discovering</w:t>
      </w:r>
      <w:r w:rsidR="000A37EE">
        <w:t xml:space="preserve"> public challenges</w:t>
      </w:r>
      <w:r w:rsidR="000C2EA8">
        <w:t>.</w:t>
      </w:r>
    </w:p>
    <w:p w:rsidR="000C2EA8" w:rsidRDefault="000C2EA8" w:rsidP="00D36C3F">
      <w:pPr>
        <w:pStyle w:val="ListParagraph"/>
        <w:numPr>
          <w:ilvl w:val="1"/>
          <w:numId w:val="37"/>
        </w:numPr>
      </w:pPr>
      <w:r>
        <w:t xml:space="preserve">Student </w:t>
      </w:r>
      <w:r w:rsidR="00E17501">
        <w:t>tries to solve</w:t>
      </w:r>
      <w:r>
        <w:t xml:space="preserve"> the challenge</w:t>
      </w:r>
      <w:r w:rsidR="00E17501">
        <w:t xml:space="preserve"> and tests </w:t>
      </w:r>
      <w:r w:rsidR="000A37EE">
        <w:t>his/her solution</w:t>
      </w:r>
      <w:r w:rsidR="00E17501">
        <w:t>.</w:t>
      </w:r>
    </w:p>
    <w:p w:rsidR="00E17501" w:rsidRDefault="00E17501" w:rsidP="00D36C3F">
      <w:pPr>
        <w:pStyle w:val="ListParagraph"/>
        <w:numPr>
          <w:ilvl w:val="1"/>
          <w:numId w:val="37"/>
        </w:numPr>
      </w:pPr>
      <w:r>
        <w:t xml:space="preserve">Educator </w:t>
      </w:r>
      <w:r w:rsidR="000A37EE">
        <w:t>checks</w:t>
      </w:r>
      <w:r>
        <w:t xml:space="preserve"> the result</w:t>
      </w:r>
      <w:r w:rsidR="00F12B12">
        <w:t>s</w:t>
      </w:r>
      <w:r>
        <w:t xml:space="preserve"> of </w:t>
      </w:r>
      <w:r w:rsidR="00F12B12">
        <w:t>each executed</w:t>
      </w:r>
      <w:r>
        <w:t xml:space="preserve"> </w:t>
      </w:r>
      <w:r w:rsidR="00F12B12">
        <w:t xml:space="preserve">student solution </w:t>
      </w:r>
      <w:r>
        <w:t>test.</w:t>
      </w:r>
    </w:p>
    <w:p w:rsidR="00F12B12" w:rsidRDefault="00F12B12" w:rsidP="00D36C3F">
      <w:pPr>
        <w:pStyle w:val="ListParagraph"/>
        <w:numPr>
          <w:ilvl w:val="1"/>
          <w:numId w:val="37"/>
        </w:numPr>
      </w:pPr>
      <w:r>
        <w:t xml:space="preserve">Educator confirms the final grading. </w:t>
      </w:r>
    </w:p>
    <w:p w:rsidR="00FE1A3F" w:rsidRDefault="00FE1A3F" w:rsidP="00AD359A">
      <w:pPr>
        <w:pStyle w:val="Heading1"/>
      </w:pPr>
    </w:p>
    <w:p w:rsidR="00AD359A" w:rsidRDefault="00AD359A" w:rsidP="00AD359A"/>
    <w:p w:rsidR="00AD359A" w:rsidRDefault="00AD359A" w:rsidP="00AD359A">
      <w:pPr>
        <w:pStyle w:val="Heading1"/>
        <w:numPr>
          <w:ilvl w:val="0"/>
          <w:numId w:val="37"/>
        </w:numPr>
      </w:pPr>
      <w:r>
        <w:t>System Archıtecture</w:t>
      </w:r>
    </w:p>
    <w:p w:rsidR="00AD359A" w:rsidRPr="00AD359A" w:rsidRDefault="00AD359A" w:rsidP="00AD359A">
      <w:pPr>
        <w:ind w:left="0"/>
      </w:pPr>
    </w:p>
    <w:p w:rsidR="000B5F93" w:rsidRDefault="00C84B8D" w:rsidP="00E279B8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6449112" cy="229362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07" r="9114" b="17905"/>
                    <a:stretch/>
                  </pic:blipFill>
                  <pic:spPr bwMode="auto">
                    <a:xfrm>
                      <a:off x="0" y="0"/>
                      <a:ext cx="6477708" cy="230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B615A" w:rsidRDefault="003D5764" w:rsidP="00D36C3F">
      <w:pPr>
        <w:pStyle w:val="Heading1"/>
        <w:numPr>
          <w:ilvl w:val="0"/>
          <w:numId w:val="37"/>
        </w:numPr>
      </w:pPr>
      <w:sdt>
        <w:sdtPr>
          <w:alias w:val="Enter title:"/>
          <w:tag w:val=""/>
          <w:id w:val="1901021919"/>
          <w:placeholder>
            <w:docPart w:val="5D00DDBD49914D1E918BE52D6792402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C40118">
            <w:t>Functional requirements</w:t>
          </w:r>
        </w:sdtContent>
      </w:sdt>
    </w:p>
    <w:p w:rsidR="005B615A" w:rsidRDefault="005B615A" w:rsidP="005B615A"/>
    <w:p w:rsidR="00696AC5" w:rsidRDefault="00696AC5" w:rsidP="00D36C3F">
      <w:pPr>
        <w:pStyle w:val="Heading2"/>
        <w:numPr>
          <w:ilvl w:val="1"/>
          <w:numId w:val="37"/>
        </w:numPr>
      </w:pPr>
      <w:r>
        <w:t>System user</w:t>
      </w:r>
    </w:p>
    <w:p w:rsidR="00696AC5" w:rsidRPr="00661BD6" w:rsidRDefault="00696AC5" w:rsidP="001A7861">
      <w:pPr>
        <w:pStyle w:val="Heading3"/>
        <w:numPr>
          <w:ilvl w:val="2"/>
          <w:numId w:val="37"/>
        </w:numPr>
      </w:pPr>
      <w:r>
        <w:t>Account Management</w:t>
      </w:r>
    </w:p>
    <w:p w:rsidR="00696AC5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696AC5">
        <w:t xml:space="preserve">Can </w:t>
      </w:r>
      <w:r w:rsidR="00997125">
        <w:t xml:space="preserve">choose to </w:t>
      </w:r>
      <w:r w:rsidR="00696AC5">
        <w:t>create an account</w:t>
      </w:r>
      <w:r w:rsidR="00997125">
        <w:t xml:space="preserve"> as an educator or as a learner</w:t>
      </w:r>
      <w:r w:rsidR="00696AC5">
        <w:t>.</w:t>
      </w:r>
    </w:p>
    <w:p w:rsidR="00696AC5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696AC5">
        <w:t>Should validate email address.</w:t>
      </w:r>
    </w:p>
    <w:p w:rsidR="00696AC5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51721C">
        <w:t xml:space="preserve">Can </w:t>
      </w:r>
      <w:r w:rsidR="002F6AE9">
        <w:t>reset password with validated email.</w:t>
      </w:r>
    </w:p>
    <w:p w:rsidR="002F6AE9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2F6AE9">
        <w:t>Can change email address.</w:t>
      </w:r>
    </w:p>
    <w:p w:rsidR="00B43331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2F6AE9">
        <w:t>Can remove account.</w:t>
      </w:r>
    </w:p>
    <w:p w:rsidR="00B43331" w:rsidRPr="005B615A" w:rsidRDefault="00B43331" w:rsidP="00B43331"/>
    <w:p w:rsidR="0029564F" w:rsidRDefault="005B615A" w:rsidP="00D36C3F">
      <w:pPr>
        <w:pStyle w:val="Heading2"/>
        <w:numPr>
          <w:ilvl w:val="1"/>
          <w:numId w:val="37"/>
        </w:numPr>
      </w:pPr>
      <w:r>
        <w:lastRenderedPageBreak/>
        <w:t>educator</w:t>
      </w:r>
    </w:p>
    <w:p w:rsidR="00576FA2" w:rsidRDefault="00576FA2" w:rsidP="001A7861">
      <w:pPr>
        <w:pStyle w:val="Heading3"/>
        <w:numPr>
          <w:ilvl w:val="2"/>
          <w:numId w:val="37"/>
        </w:numPr>
      </w:pPr>
      <w:r>
        <w:t xml:space="preserve">Challenge </w:t>
      </w:r>
      <w:r w:rsidR="00360232">
        <w:t>Creation</w:t>
      </w:r>
    </w:p>
    <w:p w:rsidR="00576FA2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18080F">
        <w:t>Can choose to c</w:t>
      </w:r>
      <w:r w:rsidR="007F2B5C">
        <w:t>reate a</w:t>
      </w:r>
      <w:r w:rsidR="0018080F">
        <w:t xml:space="preserve"> public or private challenge.</w:t>
      </w:r>
      <w:r w:rsidR="007F2B5C">
        <w:t xml:space="preserve"> </w:t>
      </w:r>
    </w:p>
    <w:p w:rsidR="006D4119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6D4119">
        <w:t xml:space="preserve">Should choose </w:t>
      </w:r>
      <w:r w:rsidR="006E3C7B">
        <w:t>several</w:t>
      </w:r>
      <w:r w:rsidR="006D4119">
        <w:t xml:space="preserve"> </w:t>
      </w:r>
      <w:r w:rsidR="00DA771D">
        <w:t xml:space="preserve">programming </w:t>
      </w:r>
      <w:r w:rsidR="009C7A40">
        <w:t>languages</w:t>
      </w:r>
      <w:r w:rsidR="006D4119">
        <w:t xml:space="preserve"> the challenge will be solved with.</w:t>
      </w:r>
    </w:p>
    <w:p w:rsidR="00576FA2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18080F">
        <w:t>Can restrict access to private challenges by an email domain that belongs to an institution.</w:t>
      </w:r>
    </w:p>
    <w:p w:rsidR="00576FA2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18080F">
        <w:t>Can allow testing by uploading zip files for private challenges.</w:t>
      </w:r>
    </w:p>
    <w:p w:rsidR="006B6811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6B6811">
        <w:t xml:space="preserve">Should create at least one test case with </w:t>
      </w:r>
      <w:r w:rsidR="00EC13CE">
        <w:t>execution command</w:t>
      </w:r>
      <w:r w:rsidR="006B6811">
        <w:t xml:space="preserve"> and expected output.</w:t>
      </w:r>
    </w:p>
    <w:p w:rsidR="0022222B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22222B">
        <w:t>Test cases can be visible or hidden for students.</w:t>
      </w:r>
    </w:p>
    <w:p w:rsidR="00EC13CE" w:rsidRDefault="00166C2C" w:rsidP="000C6358">
      <w:pPr>
        <w:pStyle w:val="ListParagraph"/>
        <w:numPr>
          <w:ilvl w:val="3"/>
          <w:numId w:val="37"/>
        </w:numPr>
      </w:pPr>
      <w:r>
        <w:t xml:space="preserve"> </w:t>
      </w:r>
      <w:r w:rsidR="006B6811">
        <w:t xml:space="preserve">Can </w:t>
      </w:r>
      <w:r w:rsidR="00EC13CE">
        <w:t xml:space="preserve">create </w:t>
      </w:r>
      <w:r w:rsidR="006B6811">
        <w:t>required input files</w:t>
      </w:r>
      <w:r w:rsidR="00EC13CE">
        <w:t>.</w:t>
      </w:r>
    </w:p>
    <w:p w:rsidR="005B615A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4356A1">
        <w:t>Can create a starting template.</w:t>
      </w:r>
    </w:p>
    <w:p w:rsidR="00B43331" w:rsidRDefault="00B43331" w:rsidP="00E374C2">
      <w:pPr>
        <w:ind w:left="-288"/>
      </w:pPr>
    </w:p>
    <w:p w:rsidR="00EC13CE" w:rsidRDefault="00360232" w:rsidP="001A7861">
      <w:pPr>
        <w:pStyle w:val="Heading3"/>
        <w:numPr>
          <w:ilvl w:val="2"/>
          <w:numId w:val="37"/>
        </w:numPr>
      </w:pPr>
      <w:r>
        <w:t>Solution &amp; Result Review</w:t>
      </w:r>
      <w:r w:rsidR="0029564F">
        <w:t xml:space="preserve"> </w:t>
      </w:r>
    </w:p>
    <w:p w:rsidR="0029564F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360232">
        <w:t xml:space="preserve">Can review </w:t>
      </w:r>
      <w:r w:rsidR="002E1B2C">
        <w:t xml:space="preserve">the output of the </w:t>
      </w:r>
      <w:r w:rsidR="00360232">
        <w:t>tes</w:t>
      </w:r>
      <w:r w:rsidR="002E1B2C">
        <w:t>ts</w:t>
      </w:r>
      <w:r w:rsidR="00360232">
        <w:t>.</w:t>
      </w:r>
    </w:p>
    <w:p w:rsidR="0029564F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29564F">
        <w:t xml:space="preserve">Can </w:t>
      </w:r>
      <w:r w:rsidR="00360232">
        <w:t>review solution code.</w:t>
      </w:r>
      <w:r w:rsidR="0029564F">
        <w:t xml:space="preserve"> </w:t>
      </w:r>
    </w:p>
    <w:p w:rsidR="0029564F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22222B">
        <w:t>I</w:t>
      </w:r>
      <w:r w:rsidR="00360232">
        <w:t xml:space="preserve">f </w:t>
      </w:r>
      <w:r w:rsidR="0022222B">
        <w:t>the code</w:t>
      </w:r>
      <w:r w:rsidR="00360232">
        <w:t xml:space="preserve"> is uploaded as zipped file</w:t>
      </w:r>
      <w:r w:rsidR="0022222B">
        <w:t xml:space="preserve"> should download it to review it</w:t>
      </w:r>
      <w:r w:rsidR="00360232">
        <w:t>.</w:t>
      </w:r>
    </w:p>
    <w:p w:rsidR="006D4119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22222B">
        <w:t xml:space="preserve">Can change the test </w:t>
      </w:r>
      <w:r w:rsidR="002E1B2C">
        <w:t>score</w:t>
      </w:r>
      <w:r w:rsidR="0022222B">
        <w:t xml:space="preserve"> based on the reviews.</w:t>
      </w:r>
    </w:p>
    <w:p w:rsidR="00B43331" w:rsidRDefault="00B43331" w:rsidP="00B43331"/>
    <w:p w:rsidR="0022222B" w:rsidRDefault="005B615A" w:rsidP="00D36C3F">
      <w:pPr>
        <w:pStyle w:val="Heading2"/>
        <w:numPr>
          <w:ilvl w:val="1"/>
          <w:numId w:val="37"/>
        </w:numPr>
      </w:pPr>
      <w:r>
        <w:t>learner</w:t>
      </w:r>
    </w:p>
    <w:p w:rsidR="00DA771D" w:rsidRDefault="00DA771D" w:rsidP="001A7861">
      <w:pPr>
        <w:pStyle w:val="Heading3"/>
        <w:numPr>
          <w:ilvl w:val="2"/>
          <w:numId w:val="37"/>
        </w:numPr>
      </w:pPr>
      <w:r>
        <w:t>Challenge Discovery</w:t>
      </w:r>
    </w:p>
    <w:p w:rsidR="00DA771D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DA771D">
        <w:t>Can search by name.</w:t>
      </w:r>
    </w:p>
    <w:p w:rsidR="007909ED" w:rsidRDefault="00166C2C" w:rsidP="005F7D00">
      <w:pPr>
        <w:pStyle w:val="ListParagraph"/>
        <w:numPr>
          <w:ilvl w:val="3"/>
          <w:numId w:val="37"/>
        </w:numPr>
      </w:pPr>
      <w:r>
        <w:t xml:space="preserve"> </w:t>
      </w:r>
      <w:r w:rsidR="007909ED">
        <w:t>Can apply programming language filter.</w:t>
      </w:r>
    </w:p>
    <w:p w:rsidR="00DA771D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DA771D">
        <w:t xml:space="preserve">Can </w:t>
      </w:r>
      <w:r w:rsidR="007909ED">
        <w:t>sort</w:t>
      </w:r>
      <w:r w:rsidR="00DA771D">
        <w:t xml:space="preserve"> b</w:t>
      </w:r>
      <w:r w:rsidR="007909ED">
        <w:t>y creation date.</w:t>
      </w:r>
    </w:p>
    <w:p w:rsidR="007909ED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7909ED">
        <w:t>Can sort by popularity.</w:t>
      </w:r>
    </w:p>
    <w:p w:rsidR="007909ED" w:rsidRDefault="007909ED" w:rsidP="00E374C2">
      <w:pPr>
        <w:pStyle w:val="ListParagraph"/>
        <w:ind w:left="0"/>
      </w:pPr>
    </w:p>
    <w:p w:rsidR="0022222B" w:rsidRDefault="00661BD6" w:rsidP="001A7861">
      <w:pPr>
        <w:pStyle w:val="Heading3"/>
        <w:numPr>
          <w:ilvl w:val="2"/>
          <w:numId w:val="37"/>
        </w:numPr>
      </w:pPr>
      <w:r>
        <w:t xml:space="preserve">Joining </w:t>
      </w:r>
      <w:r w:rsidR="006D4119">
        <w:t>to</w:t>
      </w:r>
      <w:r>
        <w:t xml:space="preserve"> A</w:t>
      </w:r>
      <w:r w:rsidR="0022222B">
        <w:t xml:space="preserve"> Challenge</w:t>
      </w:r>
    </w:p>
    <w:p w:rsidR="006D4119" w:rsidRDefault="006D4119" w:rsidP="00D36C3F">
      <w:pPr>
        <w:pStyle w:val="ListParagraph"/>
        <w:numPr>
          <w:ilvl w:val="3"/>
          <w:numId w:val="37"/>
        </w:numPr>
      </w:pPr>
      <w:r>
        <w:t xml:space="preserve">Can join to a challenge via the </w:t>
      </w:r>
      <w:r w:rsidR="00DA771D">
        <w:t xml:space="preserve">shared </w:t>
      </w:r>
      <w:r>
        <w:t>key.</w:t>
      </w:r>
    </w:p>
    <w:p w:rsidR="006D4119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6D4119">
        <w:t xml:space="preserve">If there is an access restriction of a private challenge and learner’s mail address doesn’t match with the required domain </w:t>
      </w:r>
      <w:r w:rsidR="00DA771D">
        <w:t>name,</w:t>
      </w:r>
      <w:r w:rsidR="006D4119">
        <w:t xml:space="preserve"> he/she should get an error.</w:t>
      </w:r>
    </w:p>
    <w:p w:rsidR="002A3216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6D4119">
        <w:t xml:space="preserve">Can </w:t>
      </w:r>
      <w:r w:rsidR="00DA771D">
        <w:t>discover</w:t>
      </w:r>
      <w:r w:rsidR="006D4119">
        <w:t xml:space="preserve"> public challenges to join.</w:t>
      </w:r>
    </w:p>
    <w:p w:rsidR="007909ED" w:rsidRDefault="007909ED" w:rsidP="00E374C2">
      <w:pPr>
        <w:pStyle w:val="ListParagraph"/>
        <w:ind w:left="0"/>
      </w:pPr>
    </w:p>
    <w:p w:rsidR="0022222B" w:rsidRDefault="00661BD6" w:rsidP="001A7861">
      <w:pPr>
        <w:pStyle w:val="Heading3"/>
        <w:numPr>
          <w:ilvl w:val="2"/>
          <w:numId w:val="37"/>
        </w:numPr>
      </w:pPr>
      <w:r>
        <w:t>Solving t</w:t>
      </w:r>
      <w:r w:rsidR="0022222B">
        <w:t>he Challenge</w:t>
      </w:r>
    </w:p>
    <w:p w:rsidR="005D5EC9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5D5EC9">
        <w:t xml:space="preserve">Can solve </w:t>
      </w:r>
      <w:r w:rsidR="00B43331">
        <w:t>the challenge in the environment provided by the system.</w:t>
      </w:r>
    </w:p>
    <w:p w:rsidR="00975BAE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975BAE">
        <w:t xml:space="preserve">Should be able to save the solution </w:t>
      </w:r>
      <w:r w:rsidR="004D249D">
        <w:t>to</w:t>
      </w:r>
      <w:r w:rsidR="00975BAE">
        <w:t xml:space="preserve"> the system.</w:t>
      </w:r>
    </w:p>
    <w:p w:rsidR="00B43331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B43331">
        <w:t>Can test the solution against the test cases created by the educator.</w:t>
      </w:r>
    </w:p>
    <w:p w:rsidR="00B43331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B43331">
        <w:t xml:space="preserve">Latest test results </w:t>
      </w:r>
      <w:r w:rsidR="00975BAE">
        <w:t>should</w:t>
      </w:r>
      <w:r w:rsidR="00B43331">
        <w:t xml:space="preserve"> be saved automatically as the score of the solution. </w:t>
      </w:r>
    </w:p>
    <w:p w:rsidR="00B43331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B43331">
        <w:t>Can solve the challenge in his own environment.</w:t>
      </w:r>
    </w:p>
    <w:p w:rsidR="00B43331" w:rsidRDefault="00166C2C" w:rsidP="00D36C3F">
      <w:pPr>
        <w:pStyle w:val="ListParagraph"/>
        <w:numPr>
          <w:ilvl w:val="3"/>
          <w:numId w:val="37"/>
        </w:numPr>
      </w:pPr>
      <w:r>
        <w:t xml:space="preserve"> </w:t>
      </w:r>
      <w:r w:rsidR="00B43331">
        <w:t>Should upload the code in a zip file to test and submit.</w:t>
      </w:r>
    </w:p>
    <w:p w:rsidR="000C6358" w:rsidRDefault="000C6358" w:rsidP="00D36C3F">
      <w:pPr>
        <w:pStyle w:val="ListParagraph"/>
        <w:numPr>
          <w:ilvl w:val="3"/>
          <w:numId w:val="37"/>
        </w:numPr>
      </w:pPr>
      <w:r>
        <w:t>If file size is greater than 5mb should throw an error.</w:t>
      </w:r>
    </w:p>
    <w:p w:rsidR="00B43331" w:rsidRDefault="00B43331" w:rsidP="00B43331"/>
    <w:p w:rsidR="00B43331" w:rsidRDefault="00B43331" w:rsidP="00D36C3F">
      <w:pPr>
        <w:pStyle w:val="Heading2"/>
        <w:numPr>
          <w:ilvl w:val="1"/>
          <w:numId w:val="37"/>
        </w:numPr>
      </w:pPr>
      <w:r>
        <w:lastRenderedPageBreak/>
        <w:t>System admın</w:t>
      </w:r>
    </w:p>
    <w:p w:rsidR="00533E53" w:rsidRDefault="00067C9B" w:rsidP="001A7861">
      <w:pPr>
        <w:pStyle w:val="Heading3"/>
        <w:numPr>
          <w:ilvl w:val="2"/>
          <w:numId w:val="37"/>
        </w:numPr>
      </w:pPr>
      <w:r>
        <w:t xml:space="preserve">Checking </w:t>
      </w:r>
      <w:r w:rsidR="00975BAE">
        <w:t>Suspicious Behaviors</w:t>
      </w:r>
    </w:p>
    <w:p w:rsidR="00975BAE" w:rsidRDefault="00975BAE" w:rsidP="00D36C3F">
      <w:pPr>
        <w:pStyle w:val="ListParagraph"/>
        <w:numPr>
          <w:ilvl w:val="3"/>
          <w:numId w:val="37"/>
        </w:numPr>
      </w:pPr>
      <w:r>
        <w:t>Should see the tests run more than the time limit.</w:t>
      </w:r>
    </w:p>
    <w:p w:rsidR="00975BAE" w:rsidRDefault="00975BAE" w:rsidP="00D36C3F">
      <w:pPr>
        <w:pStyle w:val="ListParagraph"/>
        <w:numPr>
          <w:ilvl w:val="3"/>
          <w:numId w:val="37"/>
        </w:numPr>
      </w:pPr>
      <w:r>
        <w:t>Should see the tests that gave a system error.</w:t>
      </w:r>
    </w:p>
    <w:p w:rsidR="00975BAE" w:rsidRDefault="00975BAE" w:rsidP="00D36C3F">
      <w:pPr>
        <w:pStyle w:val="ListParagraph"/>
        <w:numPr>
          <w:ilvl w:val="3"/>
          <w:numId w:val="37"/>
        </w:numPr>
      </w:pPr>
      <w:r>
        <w:t>Should see the tests that consume too much memory.</w:t>
      </w:r>
    </w:p>
    <w:p w:rsidR="00975BAE" w:rsidRDefault="00975BAE" w:rsidP="00E374C2">
      <w:pPr>
        <w:pStyle w:val="ListParagraph"/>
        <w:ind w:left="432"/>
      </w:pPr>
    </w:p>
    <w:p w:rsidR="00975BAE" w:rsidRDefault="00975BAE" w:rsidP="001A7861">
      <w:pPr>
        <w:pStyle w:val="Heading3"/>
        <w:numPr>
          <w:ilvl w:val="2"/>
          <w:numId w:val="37"/>
        </w:numPr>
      </w:pPr>
      <w:r>
        <w:t>Managing Accounts</w:t>
      </w:r>
    </w:p>
    <w:p w:rsidR="00E26916" w:rsidRDefault="00975BAE" w:rsidP="00D36C3F">
      <w:pPr>
        <w:pStyle w:val="ListParagraph"/>
        <w:numPr>
          <w:ilvl w:val="3"/>
          <w:numId w:val="37"/>
        </w:numPr>
      </w:pPr>
      <w:r>
        <w:t>Can blacklist accounts which has suspicious behaviors.</w:t>
      </w:r>
    </w:p>
    <w:p w:rsidR="00975BAE" w:rsidRDefault="00975BAE" w:rsidP="00D36C3F">
      <w:pPr>
        <w:pStyle w:val="ListParagraph"/>
        <w:ind w:left="432" w:firstLine="48"/>
      </w:pPr>
    </w:p>
    <w:p w:rsidR="00975BAE" w:rsidRDefault="00E26916" w:rsidP="001A7861">
      <w:pPr>
        <w:pStyle w:val="Heading3"/>
        <w:numPr>
          <w:ilvl w:val="2"/>
          <w:numId w:val="37"/>
        </w:numPr>
      </w:pPr>
      <w:r>
        <w:t>Managing Challenges &amp; Solutions</w:t>
      </w:r>
    </w:p>
    <w:p w:rsidR="00E26916" w:rsidRDefault="00E26916" w:rsidP="00D36C3F">
      <w:pPr>
        <w:pStyle w:val="ListParagraph"/>
        <w:numPr>
          <w:ilvl w:val="3"/>
          <w:numId w:val="37"/>
        </w:numPr>
      </w:pPr>
      <w:r>
        <w:t>Can remove problematic challenges.</w:t>
      </w:r>
    </w:p>
    <w:p w:rsidR="00E26916" w:rsidRDefault="00E26916" w:rsidP="00D36C3F">
      <w:pPr>
        <w:pStyle w:val="ListParagraph"/>
        <w:numPr>
          <w:ilvl w:val="3"/>
          <w:numId w:val="37"/>
        </w:numPr>
      </w:pPr>
      <w:r>
        <w:t>All related solutions and files to the challenge should be deleted.</w:t>
      </w:r>
    </w:p>
    <w:p w:rsidR="00E26916" w:rsidRDefault="00E26916" w:rsidP="00D36C3F">
      <w:pPr>
        <w:pStyle w:val="ListParagraph"/>
        <w:numPr>
          <w:ilvl w:val="3"/>
          <w:numId w:val="37"/>
        </w:numPr>
      </w:pPr>
      <w:r>
        <w:t>Can remove problematic solutions.</w:t>
      </w:r>
    </w:p>
    <w:p w:rsidR="00DF6521" w:rsidRDefault="00DF6521" w:rsidP="00FC423E"/>
    <w:p w:rsidR="00C363C1" w:rsidRDefault="00C363C1" w:rsidP="00FC423E"/>
    <w:p w:rsidR="00C363C1" w:rsidRDefault="00C363C1" w:rsidP="00FC423E"/>
    <w:p w:rsidR="00C363C1" w:rsidRDefault="00C363C1" w:rsidP="00FC423E"/>
    <w:p w:rsidR="00C363C1" w:rsidRDefault="00C363C1" w:rsidP="00FC423E"/>
    <w:p w:rsidR="00C363C1" w:rsidRDefault="00C363C1" w:rsidP="00FC423E"/>
    <w:p w:rsidR="00C363C1" w:rsidRDefault="00C363C1" w:rsidP="00FC423E"/>
    <w:p w:rsidR="00C363C1" w:rsidRDefault="00C363C1" w:rsidP="00FC423E"/>
    <w:p w:rsidR="00C363C1" w:rsidRDefault="00C363C1" w:rsidP="00FC423E"/>
    <w:p w:rsidR="00C363C1" w:rsidRDefault="00C363C1" w:rsidP="00FC423E"/>
    <w:p w:rsidR="00C363C1" w:rsidRDefault="00C363C1" w:rsidP="00FC423E"/>
    <w:p w:rsidR="00C363C1" w:rsidRDefault="00C363C1" w:rsidP="00FC423E"/>
    <w:p w:rsidR="00C363C1" w:rsidRDefault="00C363C1" w:rsidP="00FC423E"/>
    <w:p w:rsidR="00C363C1" w:rsidRDefault="00C363C1" w:rsidP="00FC423E"/>
    <w:p w:rsidR="00C363C1" w:rsidRDefault="00C363C1" w:rsidP="00FC423E"/>
    <w:p w:rsidR="00C363C1" w:rsidRDefault="00C363C1" w:rsidP="00FC423E"/>
    <w:p w:rsidR="00C363C1" w:rsidRDefault="00C363C1" w:rsidP="00FC423E"/>
    <w:p w:rsidR="00C363C1" w:rsidRDefault="00C363C1" w:rsidP="00FC423E"/>
    <w:p w:rsidR="00C363C1" w:rsidRDefault="00C363C1" w:rsidP="00FC423E"/>
    <w:p w:rsidR="00C363C1" w:rsidRDefault="00C363C1" w:rsidP="00FC423E"/>
    <w:p w:rsidR="00FC423E" w:rsidRDefault="00FC423E" w:rsidP="00D36C3F">
      <w:pPr>
        <w:pStyle w:val="Heading1"/>
        <w:numPr>
          <w:ilvl w:val="0"/>
          <w:numId w:val="37"/>
        </w:numPr>
      </w:pPr>
      <w:r>
        <w:lastRenderedPageBreak/>
        <w:t>data</w:t>
      </w:r>
      <w:r w:rsidR="00C0686E">
        <w:t xml:space="preserve">Base </w:t>
      </w:r>
      <w:r>
        <w:t>entıtıes</w:t>
      </w:r>
    </w:p>
    <w:p w:rsidR="00FC423E" w:rsidRDefault="000527D0" w:rsidP="00FC423E">
      <w:r>
        <w:t xml:space="preserve">Below are the schemes of business entities that will be used in the system to store and query the required data. </w:t>
      </w:r>
      <w:r w:rsidR="004764F2">
        <w:t>Scheme includes the property names and their types of each entit</w:t>
      </w:r>
      <w:r w:rsidR="00E16EA1">
        <w:t>y</w:t>
      </w:r>
      <w:r w:rsidR="004764F2">
        <w:t>.</w:t>
      </w:r>
    </w:p>
    <w:p w:rsidR="00DF6521" w:rsidRDefault="00DF6521" w:rsidP="00FC423E"/>
    <w:p w:rsidR="0083526D" w:rsidRDefault="00C0686E" w:rsidP="00C0686E">
      <w:pPr>
        <w:pStyle w:val="Heading3"/>
        <w:numPr>
          <w:ilvl w:val="2"/>
          <w:numId w:val="37"/>
        </w:numPr>
      </w:pPr>
      <w:r>
        <w:t>User</w:t>
      </w:r>
    </w:p>
    <w:p w:rsidR="00C0686E" w:rsidRDefault="00C0686E" w:rsidP="00C0686E">
      <w:pPr>
        <w:pStyle w:val="ListParagraph"/>
        <w:numPr>
          <w:ilvl w:val="3"/>
          <w:numId w:val="37"/>
        </w:numPr>
      </w:pPr>
      <w:r>
        <w:t>Id – string</w:t>
      </w:r>
    </w:p>
    <w:p w:rsidR="00C0686E" w:rsidRDefault="00C0686E" w:rsidP="00C0686E">
      <w:pPr>
        <w:pStyle w:val="ListParagraph"/>
        <w:numPr>
          <w:ilvl w:val="3"/>
          <w:numId w:val="37"/>
        </w:numPr>
      </w:pPr>
      <w:r>
        <w:t>Email – string</w:t>
      </w:r>
    </w:p>
    <w:p w:rsidR="00C0686E" w:rsidRDefault="004D249D" w:rsidP="00C0686E">
      <w:pPr>
        <w:pStyle w:val="ListParagraph"/>
        <w:numPr>
          <w:ilvl w:val="3"/>
          <w:numId w:val="37"/>
        </w:numPr>
      </w:pPr>
      <w:r>
        <w:t>User</w:t>
      </w:r>
      <w:r w:rsidR="00C0686E">
        <w:t xml:space="preserve">Name </w:t>
      </w:r>
      <w:r w:rsidR="00233012">
        <w:t>–</w:t>
      </w:r>
      <w:r w:rsidR="00C0686E">
        <w:t xml:space="preserve"> string</w:t>
      </w:r>
    </w:p>
    <w:p w:rsidR="00233012" w:rsidRDefault="00233012" w:rsidP="00C0686E">
      <w:pPr>
        <w:pStyle w:val="ListParagraph"/>
        <w:numPr>
          <w:ilvl w:val="3"/>
          <w:numId w:val="37"/>
        </w:numPr>
      </w:pPr>
      <w:r>
        <w:t xml:space="preserve">PasswordHash </w:t>
      </w:r>
      <w:r w:rsidR="001775FF">
        <w:t>–</w:t>
      </w:r>
      <w:r>
        <w:t xml:space="preserve"> string</w:t>
      </w:r>
    </w:p>
    <w:p w:rsidR="001775FF" w:rsidRDefault="001775FF" w:rsidP="00C0686E">
      <w:pPr>
        <w:pStyle w:val="ListParagraph"/>
        <w:numPr>
          <w:ilvl w:val="3"/>
          <w:numId w:val="37"/>
        </w:numPr>
      </w:pPr>
      <w:r>
        <w:t xml:space="preserve">Role </w:t>
      </w:r>
      <w:r w:rsidR="004D2351">
        <w:t>–</w:t>
      </w:r>
      <w:r>
        <w:t xml:space="preserve"> enum</w:t>
      </w:r>
    </w:p>
    <w:p w:rsidR="00384458" w:rsidRPr="00C0686E" w:rsidRDefault="004D2351" w:rsidP="00C0686E">
      <w:pPr>
        <w:pStyle w:val="ListParagraph"/>
        <w:numPr>
          <w:ilvl w:val="3"/>
          <w:numId w:val="37"/>
        </w:numPr>
      </w:pPr>
      <w:r>
        <w:t xml:space="preserve">IsBlocked </w:t>
      </w:r>
      <w:r w:rsidR="00C053F0">
        <w:t>–</w:t>
      </w:r>
      <w:r>
        <w:t xml:space="preserve"> bool</w:t>
      </w:r>
      <w:r w:rsidR="00AF3737">
        <w:t xml:space="preserve"> </w:t>
      </w:r>
    </w:p>
    <w:p w:rsidR="0083526D" w:rsidRDefault="0083526D" w:rsidP="00412B7D"/>
    <w:p w:rsidR="0083526D" w:rsidRPr="00412B7D" w:rsidRDefault="0083526D" w:rsidP="00412B7D"/>
    <w:p w:rsidR="00166C2C" w:rsidRDefault="00166C2C" w:rsidP="00D36C3F">
      <w:pPr>
        <w:pStyle w:val="Heading3"/>
        <w:numPr>
          <w:ilvl w:val="2"/>
          <w:numId w:val="37"/>
        </w:numPr>
        <w:rPr>
          <w:noProof/>
        </w:rPr>
      </w:pPr>
      <w:r>
        <w:rPr>
          <w:noProof/>
        </w:rPr>
        <w:t>Challenge</w:t>
      </w:r>
    </w:p>
    <w:p w:rsidR="00DE11AF" w:rsidRDefault="00DE11AF" w:rsidP="00D36C3F">
      <w:pPr>
        <w:pStyle w:val="ListParagraph"/>
        <w:numPr>
          <w:ilvl w:val="3"/>
          <w:numId w:val="37"/>
        </w:numPr>
        <w:rPr>
          <w:noProof/>
        </w:rPr>
      </w:pPr>
      <w:r>
        <w:rPr>
          <w:noProof/>
        </w:rPr>
        <w:t xml:space="preserve">Id - </w:t>
      </w:r>
      <w:r w:rsidR="00CF4BB3">
        <w:rPr>
          <w:noProof/>
        </w:rPr>
        <w:t>int</w:t>
      </w:r>
    </w:p>
    <w:p w:rsidR="00E374C2" w:rsidRDefault="001775FF" w:rsidP="00D36C3F">
      <w:pPr>
        <w:pStyle w:val="ListParagraph"/>
        <w:numPr>
          <w:ilvl w:val="3"/>
          <w:numId w:val="37"/>
        </w:numPr>
        <w:rPr>
          <w:noProof/>
        </w:rPr>
      </w:pPr>
      <w:r>
        <w:rPr>
          <w:noProof/>
        </w:rPr>
        <w:t>Owner</w:t>
      </w:r>
      <w:r w:rsidR="00BC5D1F">
        <w:rPr>
          <w:noProof/>
        </w:rPr>
        <w:t>I</w:t>
      </w:r>
      <w:r w:rsidR="000527D0">
        <w:rPr>
          <w:noProof/>
        </w:rPr>
        <w:t xml:space="preserve">d </w:t>
      </w:r>
      <w:r w:rsidR="00C104FF">
        <w:rPr>
          <w:noProof/>
        </w:rPr>
        <w:t>–</w:t>
      </w:r>
      <w:r w:rsidR="004764F2">
        <w:rPr>
          <w:noProof/>
        </w:rPr>
        <w:t xml:space="preserve"> </w:t>
      </w:r>
      <w:r w:rsidR="007515F7">
        <w:rPr>
          <w:noProof/>
        </w:rPr>
        <w:t>int</w:t>
      </w:r>
    </w:p>
    <w:p w:rsidR="00FA2D82" w:rsidRDefault="001775FF" w:rsidP="00D36C3F">
      <w:pPr>
        <w:pStyle w:val="ListParagraph"/>
        <w:numPr>
          <w:ilvl w:val="3"/>
          <w:numId w:val="37"/>
        </w:numPr>
        <w:rPr>
          <w:noProof/>
        </w:rPr>
      </w:pPr>
      <w:r>
        <w:rPr>
          <w:noProof/>
        </w:rPr>
        <w:t>Owner</w:t>
      </w:r>
      <w:r w:rsidR="00FA2D82">
        <w:rPr>
          <w:noProof/>
        </w:rPr>
        <w:t>UserName</w:t>
      </w:r>
      <w:r>
        <w:rPr>
          <w:noProof/>
        </w:rPr>
        <w:t xml:space="preserve"> - string</w:t>
      </w:r>
    </w:p>
    <w:p w:rsidR="00C104FF" w:rsidRDefault="00C104FF" w:rsidP="00D36C3F">
      <w:pPr>
        <w:pStyle w:val="ListParagraph"/>
        <w:numPr>
          <w:ilvl w:val="3"/>
          <w:numId w:val="37"/>
        </w:numPr>
        <w:rPr>
          <w:noProof/>
        </w:rPr>
      </w:pPr>
      <w:r>
        <w:rPr>
          <w:noProof/>
        </w:rPr>
        <w:t>IsPrivate – bool</w:t>
      </w:r>
    </w:p>
    <w:p w:rsidR="00C104FF" w:rsidRDefault="00C104FF" w:rsidP="00D36C3F">
      <w:pPr>
        <w:pStyle w:val="ListParagraph"/>
        <w:numPr>
          <w:ilvl w:val="3"/>
          <w:numId w:val="37"/>
        </w:numPr>
        <w:rPr>
          <w:noProof/>
        </w:rPr>
      </w:pPr>
      <w:r>
        <w:rPr>
          <w:noProof/>
        </w:rPr>
        <w:t xml:space="preserve">PrivacyDomain </w:t>
      </w:r>
      <w:r w:rsidR="009C7A40">
        <w:rPr>
          <w:noProof/>
        </w:rPr>
        <w:t>–</w:t>
      </w:r>
      <w:r>
        <w:rPr>
          <w:noProof/>
        </w:rPr>
        <w:t xml:space="preserve"> string</w:t>
      </w:r>
    </w:p>
    <w:p w:rsidR="009C7A40" w:rsidRDefault="009C7A40" w:rsidP="00D36C3F">
      <w:pPr>
        <w:pStyle w:val="ListParagraph"/>
        <w:numPr>
          <w:ilvl w:val="3"/>
          <w:numId w:val="37"/>
        </w:numPr>
        <w:rPr>
          <w:noProof/>
        </w:rPr>
      </w:pPr>
      <w:r>
        <w:rPr>
          <w:noProof/>
        </w:rPr>
        <w:t>AllowSolution</w:t>
      </w:r>
      <w:r w:rsidR="00306414">
        <w:rPr>
          <w:noProof/>
        </w:rPr>
        <w:t>Upload</w:t>
      </w:r>
      <w:r>
        <w:rPr>
          <w:noProof/>
        </w:rPr>
        <w:t xml:space="preserve"> - bool</w:t>
      </w:r>
    </w:p>
    <w:p w:rsidR="004764F2" w:rsidRDefault="007515F7" w:rsidP="00D36C3F">
      <w:pPr>
        <w:pStyle w:val="ListParagraph"/>
        <w:numPr>
          <w:ilvl w:val="3"/>
          <w:numId w:val="37"/>
        </w:numPr>
        <w:rPr>
          <w:noProof/>
        </w:rPr>
      </w:pPr>
      <w:r>
        <w:rPr>
          <w:noProof/>
        </w:rPr>
        <w:t>Name - string</w:t>
      </w:r>
    </w:p>
    <w:p w:rsidR="007515F7" w:rsidRDefault="007515F7" w:rsidP="00D36C3F">
      <w:pPr>
        <w:pStyle w:val="ListParagraph"/>
        <w:numPr>
          <w:ilvl w:val="3"/>
          <w:numId w:val="37"/>
        </w:numPr>
        <w:rPr>
          <w:noProof/>
        </w:rPr>
      </w:pPr>
      <w:r>
        <w:rPr>
          <w:noProof/>
        </w:rPr>
        <w:t xml:space="preserve">Language </w:t>
      </w:r>
      <w:r w:rsidR="00B359AE">
        <w:rPr>
          <w:noProof/>
        </w:rPr>
        <w:t>–</w:t>
      </w:r>
      <w:r w:rsidR="00EA3D74">
        <w:rPr>
          <w:noProof/>
        </w:rPr>
        <w:t xml:space="preserve"> </w:t>
      </w:r>
      <w:r w:rsidR="006E3C7B">
        <w:rPr>
          <w:noProof/>
        </w:rPr>
        <w:t>enum</w:t>
      </w:r>
    </w:p>
    <w:p w:rsidR="00B359AE" w:rsidRDefault="00B359AE" w:rsidP="00D36C3F">
      <w:pPr>
        <w:pStyle w:val="ListParagraph"/>
        <w:numPr>
          <w:ilvl w:val="3"/>
          <w:numId w:val="37"/>
        </w:numPr>
        <w:rPr>
          <w:noProof/>
        </w:rPr>
      </w:pPr>
      <w:r>
        <w:rPr>
          <w:noProof/>
        </w:rPr>
        <w:t>ProblemDefinition - string</w:t>
      </w:r>
    </w:p>
    <w:p w:rsidR="007515F7" w:rsidRDefault="00F83D3D" w:rsidP="00D36C3F">
      <w:pPr>
        <w:pStyle w:val="ListParagraph"/>
        <w:numPr>
          <w:ilvl w:val="3"/>
          <w:numId w:val="37"/>
        </w:numPr>
        <w:rPr>
          <w:noProof/>
        </w:rPr>
      </w:pPr>
      <w:r>
        <w:rPr>
          <w:noProof/>
        </w:rPr>
        <w:t xml:space="preserve">Files – </w:t>
      </w:r>
      <w:r w:rsidR="00C40118">
        <w:rPr>
          <w:noProof/>
        </w:rPr>
        <w:t xml:space="preserve">[ </w:t>
      </w:r>
      <w:r>
        <w:rPr>
          <w:noProof/>
        </w:rPr>
        <w:t>{</w:t>
      </w:r>
      <w:r w:rsidR="00DE11AF">
        <w:rPr>
          <w:noProof/>
        </w:rPr>
        <w:t xml:space="preserve"> Id: int,</w:t>
      </w:r>
      <w:r w:rsidR="00CF4BB3">
        <w:rPr>
          <w:noProof/>
        </w:rPr>
        <w:t xml:space="preserve"> ReadOnly: bool, </w:t>
      </w:r>
      <w:r>
        <w:rPr>
          <w:noProof/>
        </w:rPr>
        <w:t>Name: string, Data: string</w:t>
      </w:r>
      <w:r w:rsidR="00DE11AF">
        <w:rPr>
          <w:noProof/>
        </w:rPr>
        <w:t xml:space="preserve"> </w:t>
      </w:r>
      <w:r>
        <w:rPr>
          <w:noProof/>
        </w:rPr>
        <w:t>}</w:t>
      </w:r>
      <w:r w:rsidR="00C40118">
        <w:rPr>
          <w:noProof/>
        </w:rPr>
        <w:t xml:space="preserve"> ]</w:t>
      </w:r>
    </w:p>
    <w:p w:rsidR="00B359AE" w:rsidRDefault="0082563E" w:rsidP="00D36C3F">
      <w:pPr>
        <w:pStyle w:val="ListParagraph"/>
        <w:numPr>
          <w:ilvl w:val="3"/>
          <w:numId w:val="37"/>
        </w:numPr>
        <w:rPr>
          <w:noProof/>
        </w:rPr>
      </w:pPr>
      <w:r>
        <w:rPr>
          <w:noProof/>
        </w:rPr>
        <w:t>TestCases</w:t>
      </w:r>
      <w:r w:rsidR="00DE11AF">
        <w:rPr>
          <w:noProof/>
        </w:rPr>
        <w:t xml:space="preserve"> – </w:t>
      </w:r>
      <w:r w:rsidR="00C40118">
        <w:rPr>
          <w:noProof/>
        </w:rPr>
        <w:t>[</w:t>
      </w:r>
      <w:r w:rsidR="00DE11AF">
        <w:rPr>
          <w:noProof/>
        </w:rPr>
        <w:t xml:space="preserve"> { Id: int, Name: string, Hidden: bool, Parameters: string, ExpectedResult: string }</w:t>
      </w:r>
      <w:r w:rsidR="00C40118">
        <w:rPr>
          <w:noProof/>
        </w:rPr>
        <w:t xml:space="preserve"> ]</w:t>
      </w:r>
    </w:p>
    <w:p w:rsidR="00D36C3F" w:rsidRDefault="00D36C3F" w:rsidP="00D36C3F">
      <w:pPr>
        <w:pStyle w:val="ListParagraph"/>
        <w:ind w:left="1728"/>
        <w:rPr>
          <w:noProof/>
        </w:rPr>
      </w:pPr>
    </w:p>
    <w:p w:rsidR="00D36C3F" w:rsidRDefault="00D36C3F" w:rsidP="00D36C3F">
      <w:pPr>
        <w:pStyle w:val="Heading3"/>
        <w:rPr>
          <w:noProof/>
        </w:rPr>
      </w:pPr>
    </w:p>
    <w:p w:rsidR="00E374C2" w:rsidRDefault="00E374C2" w:rsidP="001A7861">
      <w:pPr>
        <w:pStyle w:val="Heading3"/>
        <w:numPr>
          <w:ilvl w:val="2"/>
          <w:numId w:val="37"/>
        </w:numPr>
        <w:rPr>
          <w:noProof/>
        </w:rPr>
      </w:pPr>
      <w:r>
        <w:rPr>
          <w:noProof/>
        </w:rPr>
        <w:t>Solution</w:t>
      </w:r>
    </w:p>
    <w:p w:rsidR="00C104FF" w:rsidRDefault="00C104FF" w:rsidP="00C104FF">
      <w:pPr>
        <w:pStyle w:val="ListParagraph"/>
        <w:numPr>
          <w:ilvl w:val="3"/>
          <w:numId w:val="37"/>
        </w:numPr>
        <w:rPr>
          <w:noProof/>
        </w:rPr>
      </w:pPr>
      <w:r>
        <w:rPr>
          <w:noProof/>
        </w:rPr>
        <w:t xml:space="preserve">Id </w:t>
      </w:r>
      <w:r w:rsidR="00BC5D1F">
        <w:rPr>
          <w:noProof/>
        </w:rPr>
        <w:t>–</w:t>
      </w:r>
      <w:r>
        <w:rPr>
          <w:noProof/>
        </w:rPr>
        <w:t xml:space="preserve"> int</w:t>
      </w:r>
    </w:p>
    <w:p w:rsidR="00BC5D1F" w:rsidRDefault="00BC5D1F" w:rsidP="00C104FF">
      <w:pPr>
        <w:pStyle w:val="ListParagraph"/>
        <w:numPr>
          <w:ilvl w:val="3"/>
          <w:numId w:val="37"/>
        </w:numPr>
        <w:rPr>
          <w:noProof/>
        </w:rPr>
      </w:pPr>
      <w:r>
        <w:rPr>
          <w:noProof/>
        </w:rPr>
        <w:t xml:space="preserve">ChallengeId – </w:t>
      </w:r>
      <w:r w:rsidR="00F308AC">
        <w:rPr>
          <w:noProof/>
        </w:rPr>
        <w:t>int</w:t>
      </w:r>
    </w:p>
    <w:p w:rsidR="00C104FF" w:rsidRDefault="00C104FF" w:rsidP="00C104FF">
      <w:pPr>
        <w:pStyle w:val="ListParagraph"/>
        <w:numPr>
          <w:ilvl w:val="3"/>
          <w:numId w:val="37"/>
        </w:numPr>
        <w:rPr>
          <w:noProof/>
        </w:rPr>
      </w:pPr>
      <w:r>
        <w:rPr>
          <w:noProof/>
        </w:rPr>
        <w:t>OwnerId – int</w:t>
      </w:r>
    </w:p>
    <w:p w:rsidR="001775FF" w:rsidRDefault="001775FF" w:rsidP="00C104FF">
      <w:pPr>
        <w:pStyle w:val="ListParagraph"/>
        <w:numPr>
          <w:ilvl w:val="3"/>
          <w:numId w:val="37"/>
        </w:numPr>
        <w:rPr>
          <w:noProof/>
        </w:rPr>
      </w:pPr>
      <w:r>
        <w:rPr>
          <w:noProof/>
        </w:rPr>
        <w:t>OwnerUserName - string</w:t>
      </w:r>
    </w:p>
    <w:p w:rsidR="00D12A91" w:rsidRDefault="00D12A91" w:rsidP="00C104FF">
      <w:pPr>
        <w:pStyle w:val="ListParagraph"/>
        <w:numPr>
          <w:ilvl w:val="3"/>
          <w:numId w:val="37"/>
        </w:numPr>
        <w:rPr>
          <w:noProof/>
        </w:rPr>
      </w:pPr>
      <w:r>
        <w:rPr>
          <w:noProof/>
        </w:rPr>
        <w:t>IsUploadedSolution - bool</w:t>
      </w:r>
    </w:p>
    <w:p w:rsidR="006E3C7B" w:rsidRDefault="006E3C7B" w:rsidP="00C104FF">
      <w:pPr>
        <w:pStyle w:val="ListParagraph"/>
        <w:numPr>
          <w:ilvl w:val="3"/>
          <w:numId w:val="37"/>
        </w:numPr>
        <w:rPr>
          <w:noProof/>
        </w:rPr>
      </w:pPr>
      <w:r>
        <w:rPr>
          <w:noProof/>
        </w:rPr>
        <w:t>Language - enum</w:t>
      </w:r>
    </w:p>
    <w:p w:rsidR="00BC5D1F" w:rsidRDefault="00B0230D" w:rsidP="00C104FF">
      <w:pPr>
        <w:pStyle w:val="ListParagraph"/>
        <w:numPr>
          <w:ilvl w:val="3"/>
          <w:numId w:val="37"/>
        </w:numPr>
        <w:rPr>
          <w:noProof/>
        </w:rPr>
      </w:pPr>
      <w:r>
        <w:rPr>
          <w:noProof/>
        </w:rPr>
        <w:t xml:space="preserve">Files – </w:t>
      </w:r>
      <w:r w:rsidR="00C40118">
        <w:rPr>
          <w:noProof/>
        </w:rPr>
        <w:t xml:space="preserve">[ </w:t>
      </w:r>
      <w:r>
        <w:rPr>
          <w:noProof/>
        </w:rPr>
        <w:t>{ Id: int, Name: string, Data: string }</w:t>
      </w:r>
      <w:r w:rsidR="00C40118">
        <w:rPr>
          <w:noProof/>
        </w:rPr>
        <w:t xml:space="preserve"> ]</w:t>
      </w:r>
      <w:r>
        <w:rPr>
          <w:noProof/>
        </w:rPr>
        <w:t xml:space="preserve"> </w:t>
      </w:r>
    </w:p>
    <w:p w:rsidR="00BE332A" w:rsidRDefault="00BE332A" w:rsidP="00BE332A">
      <w:pPr>
        <w:pStyle w:val="ListParagraph"/>
        <w:numPr>
          <w:ilvl w:val="3"/>
          <w:numId w:val="37"/>
        </w:numPr>
        <w:rPr>
          <w:noProof/>
        </w:rPr>
      </w:pPr>
      <w:r>
        <w:rPr>
          <w:noProof/>
        </w:rPr>
        <w:t>TestResluts – [ { TestCaseId: int, TestDate: date, StdOut: string, Score: int } ]</w:t>
      </w:r>
    </w:p>
    <w:p w:rsidR="00BE332A" w:rsidRDefault="00BE332A" w:rsidP="00BE332A">
      <w:pPr>
        <w:pStyle w:val="ListParagraph"/>
        <w:ind w:left="1728"/>
      </w:pPr>
    </w:p>
    <w:p w:rsidR="00AD0BE6" w:rsidRDefault="00AD0BE6" w:rsidP="00AD0BE6">
      <w:pPr>
        <w:ind w:left="0"/>
      </w:pPr>
    </w:p>
    <w:p w:rsidR="00A4271F" w:rsidRDefault="00A4271F" w:rsidP="00AD0BE6">
      <w:pPr>
        <w:ind w:left="0"/>
      </w:pPr>
    </w:p>
    <w:p w:rsidR="00A4271F" w:rsidRDefault="00A4271F" w:rsidP="00AD0BE6">
      <w:pPr>
        <w:ind w:left="0"/>
      </w:pPr>
    </w:p>
    <w:p w:rsidR="00A4271F" w:rsidRDefault="00A4271F" w:rsidP="00A4271F">
      <w:pPr>
        <w:pStyle w:val="Heading1"/>
        <w:numPr>
          <w:ilvl w:val="0"/>
          <w:numId w:val="37"/>
        </w:numPr>
      </w:pPr>
      <w:r>
        <w:lastRenderedPageBreak/>
        <w:t>Interface desıgn</w:t>
      </w:r>
    </w:p>
    <w:p w:rsidR="004E162D" w:rsidRPr="004E162D" w:rsidRDefault="004E162D" w:rsidP="004E162D"/>
    <w:p w:rsidR="004E162D" w:rsidRDefault="004E162D" w:rsidP="00A4271F"/>
    <w:p w:rsidR="004E162D" w:rsidRDefault="004E162D" w:rsidP="00A4271F">
      <w:r>
        <w:rPr>
          <w:noProof/>
        </w:rPr>
        <w:drawing>
          <wp:inline distT="0" distB="0" distL="0" distR="0" wp14:anchorId="4B4A8B20" wp14:editId="05C81A0E">
            <wp:extent cx="5943600" cy="3451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71F" w:rsidRDefault="004E162D" w:rsidP="00A4271F">
      <w:r>
        <w:rPr>
          <w:noProof/>
        </w:rPr>
        <w:drawing>
          <wp:inline distT="0" distB="0" distL="0" distR="0" wp14:anchorId="5B5F6CD4" wp14:editId="76DEF66D">
            <wp:extent cx="5943600" cy="3451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62D" w:rsidRDefault="00A4271F" w:rsidP="00A4271F">
      <w:r>
        <w:rPr>
          <w:noProof/>
        </w:rPr>
        <w:lastRenderedPageBreak/>
        <w:drawing>
          <wp:inline distT="0" distB="0" distL="0" distR="0">
            <wp:extent cx="5943600" cy="3451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71F" w:rsidRDefault="004E162D" w:rsidP="00A4271F">
      <w:r>
        <w:rPr>
          <w:noProof/>
        </w:rPr>
        <w:drawing>
          <wp:inline distT="0" distB="0" distL="0" distR="0">
            <wp:extent cx="5943600" cy="3451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62D" w:rsidRPr="00A4271F" w:rsidRDefault="004E162D" w:rsidP="00A4271F"/>
    <w:sectPr w:rsidR="004E162D" w:rsidRPr="00A4271F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764" w:rsidRDefault="003D5764">
      <w:r>
        <w:separator/>
      </w:r>
    </w:p>
    <w:p w:rsidR="003D5764" w:rsidRDefault="003D5764"/>
  </w:endnote>
  <w:endnote w:type="continuationSeparator" w:id="0">
    <w:p w:rsidR="003D5764" w:rsidRDefault="003D5764">
      <w:r>
        <w:continuationSeparator/>
      </w:r>
    </w:p>
    <w:p w:rsidR="003D5764" w:rsidRDefault="003D57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2E1B2C" w:rsidTr="00B87079">
      <w:tc>
        <w:tcPr>
          <w:tcW w:w="750" w:type="pct"/>
        </w:tcPr>
        <w:p w:rsidR="002E1B2C" w:rsidRDefault="002E1B2C">
          <w:pPr>
            <w:pStyle w:val="Footer"/>
          </w:pPr>
          <w:r>
            <w:t>09.11.2019</w:t>
          </w:r>
        </w:p>
      </w:tc>
      <w:tc>
        <w:tcPr>
          <w:tcW w:w="3500" w:type="pct"/>
        </w:tcPr>
        <w:p w:rsidR="002E1B2C" w:rsidRDefault="003D5764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6F2C52AD413949E3BAFE214C0E3E28C9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C40118">
                <w:t>Functional requirements</w:t>
              </w:r>
            </w:sdtContent>
          </w:sdt>
        </w:p>
      </w:tc>
      <w:tc>
        <w:tcPr>
          <w:tcW w:w="750" w:type="pct"/>
        </w:tcPr>
        <w:p w:rsidR="002E1B2C" w:rsidRDefault="002E1B2C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:rsidR="002E1B2C" w:rsidRDefault="002E1B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764" w:rsidRDefault="003D5764">
      <w:r>
        <w:separator/>
      </w:r>
    </w:p>
    <w:p w:rsidR="003D5764" w:rsidRDefault="003D5764"/>
  </w:footnote>
  <w:footnote w:type="continuationSeparator" w:id="0">
    <w:p w:rsidR="003D5764" w:rsidRDefault="003D5764">
      <w:r>
        <w:continuationSeparator/>
      </w:r>
    </w:p>
    <w:p w:rsidR="003D5764" w:rsidRDefault="003D57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B2C" w:rsidRDefault="003D5764">
    <w:pPr>
      <w:pStyle w:val="Header"/>
    </w:pPr>
    <w:sdt>
      <w:sdtPr>
        <w:alias w:val="Confidential:"/>
        <w:tag w:val="Confidential:"/>
        <w:id w:val="-797678126"/>
        <w:placeholder>
          <w:docPart w:val="4B8472B052A44FAFB1C3223E4E5288AD"/>
        </w:placeholder>
        <w:temporary/>
        <w:showingPlcHdr/>
        <w15:appearance w15:val="hidden"/>
      </w:sdtPr>
      <w:sdtEndPr/>
      <w:sdtContent>
        <w:r w:rsidR="002E1B2C">
          <w:t>Confidential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B2C" w:rsidRDefault="002E1B2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0B0D1985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0F3059"/>
    <w:multiLevelType w:val="multilevel"/>
    <w:tmpl w:val="638A1B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9953C3B"/>
    <w:multiLevelType w:val="multilevel"/>
    <w:tmpl w:val="A6EA09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0BCD7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EAD2275"/>
    <w:multiLevelType w:val="multilevel"/>
    <w:tmpl w:val="949A5D7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CDB31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63198D"/>
    <w:multiLevelType w:val="hybridMultilevel"/>
    <w:tmpl w:val="9AF8A064"/>
    <w:lvl w:ilvl="0" w:tplc="F5CE935C">
      <w:start w:val="1"/>
      <w:numFmt w:val="decimal"/>
      <w:lvlText w:val="%1-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250739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DB70C4"/>
    <w:multiLevelType w:val="multilevel"/>
    <w:tmpl w:val="949A5D7A"/>
    <w:styleLink w:val="SoftwareRequirements"/>
    <w:lvl w:ilvl="0">
      <w:start w:val="1"/>
      <w:numFmt w:val="upperLetter"/>
      <w:lvlText w:val="%1"/>
      <w:lvlJc w:val="left"/>
      <w:pPr>
        <w:ind w:left="360" w:hanging="360"/>
      </w:pPr>
      <w:rPr>
        <w:rFonts w:ascii="Times New Roman" w:eastAsiaTheme="minorEastAsia" w:hAnsi="Times New Roman" w:cs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CB6A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540E2F"/>
    <w:multiLevelType w:val="multilevel"/>
    <w:tmpl w:val="9B00C18A"/>
    <w:lvl w:ilvl="0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="Times New Roman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BE638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D4617B"/>
    <w:multiLevelType w:val="multilevel"/>
    <w:tmpl w:val="96663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48FF100F"/>
    <w:multiLevelType w:val="multilevel"/>
    <w:tmpl w:val="96663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4B8737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DCA0F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14600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4EC7232"/>
    <w:multiLevelType w:val="multilevel"/>
    <w:tmpl w:val="96663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5984374"/>
    <w:multiLevelType w:val="multilevel"/>
    <w:tmpl w:val="9B00C18A"/>
    <w:lvl w:ilvl="0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="Times New Roman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7FF6DE7"/>
    <w:multiLevelType w:val="hybridMultilevel"/>
    <w:tmpl w:val="74EE3AA6"/>
    <w:lvl w:ilvl="0" w:tplc="3C6C558A">
      <w:start w:val="1"/>
      <w:numFmt w:val="decimal"/>
      <w:lvlText w:val="%1."/>
      <w:lvlJc w:val="left"/>
      <w:pPr>
        <w:ind w:left="432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6A3415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DE0C9C"/>
    <w:multiLevelType w:val="hybridMultilevel"/>
    <w:tmpl w:val="462A4DC6"/>
    <w:lvl w:ilvl="0" w:tplc="3F782986">
      <w:start w:val="1"/>
      <w:numFmt w:val="decimal"/>
      <w:lvlText w:val="%1-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2" w15:restartNumberingAfterBreak="0">
    <w:nsid w:val="6FEF6ED7"/>
    <w:multiLevelType w:val="multilevel"/>
    <w:tmpl w:val="9B00C18A"/>
    <w:lvl w:ilvl="0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="Times New Roman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0EC6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7C5FA0"/>
    <w:multiLevelType w:val="hybridMultilevel"/>
    <w:tmpl w:val="F08A8C08"/>
    <w:lvl w:ilvl="0" w:tplc="7E7CC062">
      <w:start w:val="1"/>
      <w:numFmt w:val="decimal"/>
      <w:lvlText w:val="%1-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5" w15:restartNumberingAfterBreak="0">
    <w:nsid w:val="7DA86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ED032E3"/>
    <w:multiLevelType w:val="hybridMultilevel"/>
    <w:tmpl w:val="F8BE5DE2"/>
    <w:lvl w:ilvl="0" w:tplc="5A1A09A2">
      <w:start w:val="1"/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7" w15:restartNumberingAfterBreak="0">
    <w:nsid w:val="7FDC7368"/>
    <w:multiLevelType w:val="hybridMultilevel"/>
    <w:tmpl w:val="663A5798"/>
    <w:lvl w:ilvl="0" w:tplc="8A044806">
      <w:start w:val="1"/>
      <w:numFmt w:val="upperLetter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4"/>
  </w:num>
  <w:num w:numId="13">
    <w:abstractNumId w:val="15"/>
  </w:num>
  <w:num w:numId="14">
    <w:abstractNumId w:val="31"/>
  </w:num>
  <w:num w:numId="15">
    <w:abstractNumId w:val="29"/>
  </w:num>
  <w:num w:numId="16">
    <w:abstractNumId w:val="36"/>
  </w:num>
  <w:num w:numId="17">
    <w:abstractNumId w:val="14"/>
  </w:num>
  <w:num w:numId="18">
    <w:abstractNumId w:val="23"/>
  </w:num>
  <w:num w:numId="19">
    <w:abstractNumId w:val="26"/>
  </w:num>
  <w:num w:numId="20">
    <w:abstractNumId w:val="21"/>
  </w:num>
  <w:num w:numId="21">
    <w:abstractNumId w:val="30"/>
  </w:num>
  <w:num w:numId="22">
    <w:abstractNumId w:val="16"/>
  </w:num>
  <w:num w:numId="23">
    <w:abstractNumId w:val="27"/>
  </w:num>
  <w:num w:numId="24">
    <w:abstractNumId w:val="22"/>
  </w:num>
  <w:num w:numId="25">
    <w:abstractNumId w:val="35"/>
  </w:num>
  <w:num w:numId="26">
    <w:abstractNumId w:val="33"/>
  </w:num>
  <w:num w:numId="27">
    <w:abstractNumId w:val="25"/>
  </w:num>
  <w:num w:numId="28">
    <w:abstractNumId w:val="28"/>
  </w:num>
  <w:num w:numId="29">
    <w:abstractNumId w:val="24"/>
  </w:num>
  <w:num w:numId="30">
    <w:abstractNumId w:val="12"/>
  </w:num>
  <w:num w:numId="31">
    <w:abstractNumId w:val="13"/>
  </w:num>
  <w:num w:numId="32">
    <w:abstractNumId w:val="19"/>
  </w:num>
  <w:num w:numId="33">
    <w:abstractNumId w:val="10"/>
  </w:num>
  <w:num w:numId="34">
    <w:abstractNumId w:val="37"/>
  </w:num>
  <w:num w:numId="35">
    <w:abstractNumId w:val="11"/>
  </w:num>
  <w:num w:numId="36">
    <w:abstractNumId w:val="18"/>
  </w:num>
  <w:num w:numId="37">
    <w:abstractNumId w:val="20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B"/>
    <w:rsid w:val="000527D0"/>
    <w:rsid w:val="00067C9B"/>
    <w:rsid w:val="00067E02"/>
    <w:rsid w:val="000A37EE"/>
    <w:rsid w:val="000B5F93"/>
    <w:rsid w:val="000C2EA8"/>
    <w:rsid w:val="000C6358"/>
    <w:rsid w:val="000F11F3"/>
    <w:rsid w:val="00107CB6"/>
    <w:rsid w:val="0013333F"/>
    <w:rsid w:val="00166C2C"/>
    <w:rsid w:val="001775FF"/>
    <w:rsid w:val="0018080F"/>
    <w:rsid w:val="001845E6"/>
    <w:rsid w:val="00193898"/>
    <w:rsid w:val="001A7861"/>
    <w:rsid w:val="001C0DDE"/>
    <w:rsid w:val="0022222B"/>
    <w:rsid w:val="00233012"/>
    <w:rsid w:val="0024570F"/>
    <w:rsid w:val="002538D4"/>
    <w:rsid w:val="0029564F"/>
    <w:rsid w:val="002A3216"/>
    <w:rsid w:val="002B21AE"/>
    <w:rsid w:val="002E1B2C"/>
    <w:rsid w:val="002E574D"/>
    <w:rsid w:val="002F6AE9"/>
    <w:rsid w:val="00306414"/>
    <w:rsid w:val="00312DD5"/>
    <w:rsid w:val="00315A5B"/>
    <w:rsid w:val="0033593E"/>
    <w:rsid w:val="00360232"/>
    <w:rsid w:val="00384458"/>
    <w:rsid w:val="003973DE"/>
    <w:rsid w:val="003D5764"/>
    <w:rsid w:val="00412B7D"/>
    <w:rsid w:val="004356A1"/>
    <w:rsid w:val="004534A5"/>
    <w:rsid w:val="004566FA"/>
    <w:rsid w:val="0045781B"/>
    <w:rsid w:val="004764F2"/>
    <w:rsid w:val="00495232"/>
    <w:rsid w:val="004A4EC4"/>
    <w:rsid w:val="004D2351"/>
    <w:rsid w:val="004D249D"/>
    <w:rsid w:val="004E162D"/>
    <w:rsid w:val="0051721C"/>
    <w:rsid w:val="005331CA"/>
    <w:rsid w:val="00533E53"/>
    <w:rsid w:val="005504AE"/>
    <w:rsid w:val="00576FA2"/>
    <w:rsid w:val="005B615A"/>
    <w:rsid w:val="005D5EC9"/>
    <w:rsid w:val="005F7D00"/>
    <w:rsid w:val="006024E2"/>
    <w:rsid w:val="00641288"/>
    <w:rsid w:val="00660B21"/>
    <w:rsid w:val="00661BD6"/>
    <w:rsid w:val="00696AC5"/>
    <w:rsid w:val="006B6811"/>
    <w:rsid w:val="006D4119"/>
    <w:rsid w:val="006E3C7B"/>
    <w:rsid w:val="006F0455"/>
    <w:rsid w:val="0070524B"/>
    <w:rsid w:val="00714CE5"/>
    <w:rsid w:val="00736E05"/>
    <w:rsid w:val="007515F7"/>
    <w:rsid w:val="007909ED"/>
    <w:rsid w:val="007F2B5C"/>
    <w:rsid w:val="00822A8D"/>
    <w:rsid w:val="0082563E"/>
    <w:rsid w:val="00831731"/>
    <w:rsid w:val="0083526D"/>
    <w:rsid w:val="00852FE0"/>
    <w:rsid w:val="00874542"/>
    <w:rsid w:val="008E1FEE"/>
    <w:rsid w:val="008F43A4"/>
    <w:rsid w:val="008F683D"/>
    <w:rsid w:val="00900E8F"/>
    <w:rsid w:val="00907CBB"/>
    <w:rsid w:val="00913AE4"/>
    <w:rsid w:val="00975BAE"/>
    <w:rsid w:val="00976A9B"/>
    <w:rsid w:val="0099384F"/>
    <w:rsid w:val="00997125"/>
    <w:rsid w:val="009A32A1"/>
    <w:rsid w:val="009A4AB4"/>
    <w:rsid w:val="009C390C"/>
    <w:rsid w:val="009C7A40"/>
    <w:rsid w:val="00A4271F"/>
    <w:rsid w:val="00A665F1"/>
    <w:rsid w:val="00A72CC5"/>
    <w:rsid w:val="00A95F94"/>
    <w:rsid w:val="00AD0BE6"/>
    <w:rsid w:val="00AD359A"/>
    <w:rsid w:val="00AF3737"/>
    <w:rsid w:val="00B0230D"/>
    <w:rsid w:val="00B359AE"/>
    <w:rsid w:val="00B36F86"/>
    <w:rsid w:val="00B43331"/>
    <w:rsid w:val="00B55F12"/>
    <w:rsid w:val="00B65C1C"/>
    <w:rsid w:val="00B87079"/>
    <w:rsid w:val="00BC3A03"/>
    <w:rsid w:val="00BC5D1F"/>
    <w:rsid w:val="00BE332A"/>
    <w:rsid w:val="00C053F0"/>
    <w:rsid w:val="00C0686E"/>
    <w:rsid w:val="00C104FF"/>
    <w:rsid w:val="00C363C1"/>
    <w:rsid w:val="00C40118"/>
    <w:rsid w:val="00C41938"/>
    <w:rsid w:val="00C60DB6"/>
    <w:rsid w:val="00C64B77"/>
    <w:rsid w:val="00C6696A"/>
    <w:rsid w:val="00C84B8D"/>
    <w:rsid w:val="00C97520"/>
    <w:rsid w:val="00CB5473"/>
    <w:rsid w:val="00CF01E2"/>
    <w:rsid w:val="00CF4BB3"/>
    <w:rsid w:val="00D12A91"/>
    <w:rsid w:val="00D36C3F"/>
    <w:rsid w:val="00D649E9"/>
    <w:rsid w:val="00DA0B66"/>
    <w:rsid w:val="00DA771D"/>
    <w:rsid w:val="00DD3D81"/>
    <w:rsid w:val="00DE11AF"/>
    <w:rsid w:val="00DE5CC2"/>
    <w:rsid w:val="00DF6521"/>
    <w:rsid w:val="00E16EA1"/>
    <w:rsid w:val="00E17501"/>
    <w:rsid w:val="00E26916"/>
    <w:rsid w:val="00E279B8"/>
    <w:rsid w:val="00E374C2"/>
    <w:rsid w:val="00E40756"/>
    <w:rsid w:val="00E563E3"/>
    <w:rsid w:val="00E756E6"/>
    <w:rsid w:val="00EA05B8"/>
    <w:rsid w:val="00EA3D74"/>
    <w:rsid w:val="00EB203B"/>
    <w:rsid w:val="00EC13CE"/>
    <w:rsid w:val="00F12B12"/>
    <w:rsid w:val="00F308AC"/>
    <w:rsid w:val="00F83D3D"/>
    <w:rsid w:val="00FA2D82"/>
    <w:rsid w:val="00FC423E"/>
    <w:rsid w:val="00FE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9775C8"/>
  <w15:chartTrackingRefBased/>
  <w15:docId w15:val="{624459CA-599D-4571-94E4-A6A56D0B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A5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5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0B5F93"/>
    <w:pPr>
      <w:ind w:left="720"/>
      <w:contextualSpacing/>
    </w:pPr>
  </w:style>
  <w:style w:type="numbering" w:customStyle="1" w:styleId="SoftwareRequirements">
    <w:name w:val="Software Requirements"/>
    <w:uiPriority w:val="99"/>
    <w:rsid w:val="00E374C2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il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9AE853D4B44A25B0E17CE0962B8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6ACC9-9643-4FE0-A183-1D7B16905542}"/>
      </w:docPartPr>
      <w:docPartBody>
        <w:p w:rsidR="00B35923" w:rsidRDefault="00CC6559">
          <w:pPr>
            <w:pStyle w:val="329AE853D4B44A25B0E17CE0962B868D"/>
          </w:pPr>
          <w:r>
            <w:t>Version</w:t>
          </w:r>
        </w:p>
      </w:docPartBody>
    </w:docPart>
    <w:docPart>
      <w:docPartPr>
        <w:name w:val="CEFBD121365E47649FA57EF7A0CDE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7A8AF-2A71-429C-8790-F4CD59D64275}"/>
      </w:docPartPr>
      <w:docPartBody>
        <w:p w:rsidR="00B35923" w:rsidRDefault="00CC6559">
          <w:pPr>
            <w:pStyle w:val="CEFBD121365E47649FA57EF7A0CDEF01"/>
          </w:pPr>
          <w:r>
            <w:t>Presented by:</w:t>
          </w:r>
        </w:p>
      </w:docPartBody>
    </w:docPart>
    <w:docPart>
      <w:docPartPr>
        <w:name w:val="5D00DDBD49914D1E918BE52D67924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A9326-DB14-4001-A35B-90D9CDA5E2A8}"/>
      </w:docPartPr>
      <w:docPartBody>
        <w:p w:rsidR="00B35923" w:rsidRDefault="00CC6559">
          <w:pPr>
            <w:pStyle w:val="5D00DDBD49914D1E918BE52D67924026"/>
          </w:pPr>
          <w:r>
            <w:t>Project Communication Plan</w:t>
          </w:r>
        </w:p>
      </w:docPartBody>
    </w:docPart>
    <w:docPart>
      <w:docPartPr>
        <w:name w:val="4B8472B052A44FAFB1C3223E4E528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1E73B-37D2-4AE9-902A-AF00A1547313}"/>
      </w:docPartPr>
      <w:docPartBody>
        <w:p w:rsidR="00B35923" w:rsidRDefault="00CC6559">
          <w:pPr>
            <w:pStyle w:val="4B8472B052A44FAFB1C3223E4E5288AD"/>
          </w:pPr>
          <w:r>
            <w:t>Goals</w:t>
          </w:r>
        </w:p>
      </w:docPartBody>
    </w:docPart>
    <w:docPart>
      <w:docPartPr>
        <w:name w:val="6F2C52AD413949E3BAFE214C0E3E2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0C0FE-88D6-4AA0-AB79-BA965899C4B5}"/>
      </w:docPartPr>
      <w:docPartBody>
        <w:p w:rsidR="00B35923" w:rsidRDefault="00CC6559">
          <w:pPr>
            <w:pStyle w:val="6F2C52AD413949E3BAFE214C0E3E28C9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59"/>
    <w:rsid w:val="00B35923"/>
    <w:rsid w:val="00CC6559"/>
    <w:rsid w:val="00D6226E"/>
    <w:rsid w:val="00E7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9AE853D4B44A25B0E17CE0962B868D">
    <w:name w:val="329AE853D4B44A25B0E17CE0962B868D"/>
  </w:style>
  <w:style w:type="paragraph" w:customStyle="1" w:styleId="513EE448CE1E41B4B0A8B69C7152DF9E">
    <w:name w:val="513EE448CE1E41B4B0A8B69C7152DF9E"/>
  </w:style>
  <w:style w:type="paragraph" w:customStyle="1" w:styleId="E57E28882AB241F5AC4F583E0360E212">
    <w:name w:val="E57E28882AB241F5AC4F583E0360E212"/>
  </w:style>
  <w:style w:type="paragraph" w:customStyle="1" w:styleId="CEFBD121365E47649FA57EF7A0CDEF01">
    <w:name w:val="CEFBD121365E47649FA57EF7A0CDEF01"/>
  </w:style>
  <w:style w:type="paragraph" w:customStyle="1" w:styleId="A94EF574A3F94C1E9D7388E5A67ED496">
    <w:name w:val="A94EF574A3F94C1E9D7388E5A67ED496"/>
  </w:style>
  <w:style w:type="paragraph" w:customStyle="1" w:styleId="49C3228E6BA9401F9C469851E81DCF55">
    <w:name w:val="49C3228E6BA9401F9C469851E81DCF55"/>
  </w:style>
  <w:style w:type="paragraph" w:customStyle="1" w:styleId="10DD6A9C8764495E92DBFE73C6E46FF3">
    <w:name w:val="10DD6A9C8764495E92DBFE73C6E46FF3"/>
  </w:style>
  <w:style w:type="paragraph" w:customStyle="1" w:styleId="5D00DDBD49914D1E918BE52D67924026">
    <w:name w:val="5D00DDBD49914D1E918BE52D67924026"/>
  </w:style>
  <w:style w:type="paragraph" w:customStyle="1" w:styleId="02A16F0B7FA14FBFA227D99487FEB575">
    <w:name w:val="02A16F0B7FA14FBFA227D99487FEB575"/>
  </w:style>
  <w:style w:type="paragraph" w:customStyle="1" w:styleId="011054EBC2CB40489A46FD2ED98349F2">
    <w:name w:val="011054EBC2CB40489A46FD2ED98349F2"/>
  </w:style>
  <w:style w:type="paragraph" w:customStyle="1" w:styleId="0117DED3416442A3A2827F9B603769A2">
    <w:name w:val="0117DED3416442A3A2827F9B603769A2"/>
  </w:style>
  <w:style w:type="paragraph" w:customStyle="1" w:styleId="3A1A3130AE7A4D6CB391BE77B8D7797B">
    <w:name w:val="3A1A3130AE7A4D6CB391BE77B8D7797B"/>
  </w:style>
  <w:style w:type="paragraph" w:customStyle="1" w:styleId="4A21B083378247EFA151DED2EF6CBAFF">
    <w:name w:val="4A21B083378247EFA151DED2EF6CBAFF"/>
  </w:style>
  <w:style w:type="paragraph" w:customStyle="1" w:styleId="E29799094B924FD59394DB0951430B87">
    <w:name w:val="E29799094B924FD59394DB0951430B87"/>
  </w:style>
  <w:style w:type="paragraph" w:customStyle="1" w:styleId="270CBA64067D4C49B2D600DCF3B3B036">
    <w:name w:val="270CBA64067D4C49B2D600DCF3B3B036"/>
  </w:style>
  <w:style w:type="paragraph" w:customStyle="1" w:styleId="CF37A31D5F084FE7A362AFD01C31C539">
    <w:name w:val="CF37A31D5F084FE7A362AFD01C31C539"/>
  </w:style>
  <w:style w:type="paragraph" w:customStyle="1" w:styleId="A1DD6A9A2EBA4D77ABE705FC039F9628">
    <w:name w:val="A1DD6A9A2EBA4D77ABE705FC039F9628"/>
  </w:style>
  <w:style w:type="paragraph" w:customStyle="1" w:styleId="49576359D53F40258F115ADB6A42D0F2">
    <w:name w:val="49576359D53F40258F115ADB6A42D0F2"/>
  </w:style>
  <w:style w:type="paragraph" w:customStyle="1" w:styleId="04E21F3E96644652997EEA9C8B477A3D">
    <w:name w:val="04E21F3E96644652997EEA9C8B477A3D"/>
  </w:style>
  <w:style w:type="paragraph" w:customStyle="1" w:styleId="68A6E95D7DCC4CF58BB7473015F07C9C">
    <w:name w:val="68A6E95D7DCC4CF58BB7473015F07C9C"/>
  </w:style>
  <w:style w:type="paragraph" w:customStyle="1" w:styleId="33A538CE177240F19D18E9CFA572660B">
    <w:name w:val="33A538CE177240F19D18E9CFA572660B"/>
  </w:style>
  <w:style w:type="paragraph" w:customStyle="1" w:styleId="8B8DE8ED846F4D68917276CB1DE671B2">
    <w:name w:val="8B8DE8ED846F4D68917276CB1DE671B2"/>
  </w:style>
  <w:style w:type="paragraph" w:customStyle="1" w:styleId="A353E8748CFA497CA529D1A193AED4D3">
    <w:name w:val="A353E8748CFA497CA529D1A193AED4D3"/>
  </w:style>
  <w:style w:type="paragraph" w:customStyle="1" w:styleId="F2B0AE819BB54D34A89DE56C200DA368">
    <w:name w:val="F2B0AE819BB54D34A89DE56C200DA368"/>
  </w:style>
  <w:style w:type="paragraph" w:customStyle="1" w:styleId="9D6110D0A33C4ECFB2E516576A375E6C">
    <w:name w:val="9D6110D0A33C4ECFB2E516576A375E6C"/>
  </w:style>
  <w:style w:type="paragraph" w:customStyle="1" w:styleId="D1035A1C693A4C54942D01C29AD5DADA">
    <w:name w:val="D1035A1C693A4C54942D01C29AD5DADA"/>
  </w:style>
  <w:style w:type="paragraph" w:customStyle="1" w:styleId="AE89FCC4259747549476BA3F7D06D346">
    <w:name w:val="AE89FCC4259747549476BA3F7D06D346"/>
  </w:style>
  <w:style w:type="paragraph" w:customStyle="1" w:styleId="7CDC4F20A8A74326A96C6A0B379E5337">
    <w:name w:val="7CDC4F20A8A74326A96C6A0B379E5337"/>
  </w:style>
  <w:style w:type="paragraph" w:customStyle="1" w:styleId="BFCF195764BC4F8E8BE1EFDFF30F1A59">
    <w:name w:val="BFCF195764BC4F8E8BE1EFDFF30F1A59"/>
  </w:style>
  <w:style w:type="paragraph" w:customStyle="1" w:styleId="0CDB6CAC21624198A6A0746920E4DEE9">
    <w:name w:val="0CDB6CAC21624198A6A0746920E4DEE9"/>
  </w:style>
  <w:style w:type="paragraph" w:customStyle="1" w:styleId="06430B40B83B433C84CE4D3456F5EAD1">
    <w:name w:val="06430B40B83B433C84CE4D3456F5EAD1"/>
  </w:style>
  <w:style w:type="paragraph" w:customStyle="1" w:styleId="836EEA70CCF7473DA113DB1C0B6DECF4">
    <w:name w:val="836EEA70CCF7473DA113DB1C0B6DECF4"/>
  </w:style>
  <w:style w:type="paragraph" w:customStyle="1" w:styleId="D9E1A5CA31954DA59CDEF581C74D5BC5">
    <w:name w:val="D9E1A5CA31954DA59CDEF581C74D5BC5"/>
  </w:style>
  <w:style w:type="paragraph" w:customStyle="1" w:styleId="0C796A08B0F744C7A06AFE2CE6187796">
    <w:name w:val="0C796A08B0F744C7A06AFE2CE6187796"/>
  </w:style>
  <w:style w:type="paragraph" w:customStyle="1" w:styleId="4D48DD2AB25A4DDD8585CA868D817B52">
    <w:name w:val="4D48DD2AB25A4DDD8585CA868D817B52"/>
  </w:style>
  <w:style w:type="paragraph" w:customStyle="1" w:styleId="9C3CEDAC602D4F0CBFDA8D303004EFD2">
    <w:name w:val="9C3CEDAC602D4F0CBFDA8D303004EFD2"/>
  </w:style>
  <w:style w:type="paragraph" w:customStyle="1" w:styleId="BC19387607754EEF9EEFFB3E4DD7B056">
    <w:name w:val="BC19387607754EEF9EEFFB3E4DD7B056"/>
  </w:style>
  <w:style w:type="paragraph" w:customStyle="1" w:styleId="8CA90E78724B4193AF660E046658D513">
    <w:name w:val="8CA90E78724B4193AF660E046658D513"/>
  </w:style>
  <w:style w:type="paragraph" w:customStyle="1" w:styleId="3B7FF5BC695641039162011560277A9E">
    <w:name w:val="3B7FF5BC695641039162011560277A9E"/>
  </w:style>
  <w:style w:type="paragraph" w:customStyle="1" w:styleId="6720DC41ACE94345B9EFFBA276AEF211">
    <w:name w:val="6720DC41ACE94345B9EFFBA276AEF211"/>
  </w:style>
  <w:style w:type="paragraph" w:customStyle="1" w:styleId="FA8D589701994441B98180458A62AF25">
    <w:name w:val="FA8D589701994441B98180458A62AF25"/>
  </w:style>
  <w:style w:type="paragraph" w:customStyle="1" w:styleId="7136E3801C8C4B5E80A829F0C6F0E9B1">
    <w:name w:val="7136E3801C8C4B5E80A829F0C6F0E9B1"/>
  </w:style>
  <w:style w:type="paragraph" w:customStyle="1" w:styleId="F679694F9884496285E7E60C407A7521">
    <w:name w:val="F679694F9884496285E7E60C407A7521"/>
  </w:style>
  <w:style w:type="paragraph" w:customStyle="1" w:styleId="654CAA6B39A240EF850F1FE178D5B373">
    <w:name w:val="654CAA6B39A240EF850F1FE178D5B373"/>
  </w:style>
  <w:style w:type="paragraph" w:customStyle="1" w:styleId="B4B651511BEC4777B9D99E3284578556">
    <w:name w:val="B4B651511BEC4777B9D99E3284578556"/>
  </w:style>
  <w:style w:type="paragraph" w:customStyle="1" w:styleId="BAC6B4366EAD4814ACC31149D30FC7AC">
    <w:name w:val="BAC6B4366EAD4814ACC31149D30FC7AC"/>
  </w:style>
  <w:style w:type="paragraph" w:customStyle="1" w:styleId="A034DAC2009D4E4AB4B6F1C348C56A9B">
    <w:name w:val="A034DAC2009D4E4AB4B6F1C348C56A9B"/>
  </w:style>
  <w:style w:type="paragraph" w:customStyle="1" w:styleId="4D7D23DAD66F45DDA2A375979A6D47DB">
    <w:name w:val="4D7D23DAD66F45DDA2A375979A6D47DB"/>
  </w:style>
  <w:style w:type="paragraph" w:customStyle="1" w:styleId="A9DB8506824D4E23BF3EBAE87F066B04">
    <w:name w:val="A9DB8506824D4E23BF3EBAE87F066B04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BF81071FDFC64B609316449BCA6F38C5">
    <w:name w:val="BF81071FDFC64B609316449BCA6F38C5"/>
  </w:style>
  <w:style w:type="paragraph" w:customStyle="1" w:styleId="45062D40E2A44F158D991F7329A5E7DA">
    <w:name w:val="45062D40E2A44F158D991F7329A5E7DA"/>
  </w:style>
  <w:style w:type="paragraph" w:customStyle="1" w:styleId="D49AD6545B7F4682BFA833DF1EBF3F52">
    <w:name w:val="D49AD6545B7F4682BFA833DF1EBF3F52"/>
  </w:style>
  <w:style w:type="paragraph" w:customStyle="1" w:styleId="AC141100B3C8423A91AB774B9A0B866E">
    <w:name w:val="AC141100B3C8423A91AB774B9A0B866E"/>
  </w:style>
  <w:style w:type="paragraph" w:customStyle="1" w:styleId="19A23F56F6EB4F269C7FA992B8F27FFE">
    <w:name w:val="19A23F56F6EB4F269C7FA992B8F27FFE"/>
  </w:style>
  <w:style w:type="paragraph" w:customStyle="1" w:styleId="BBF7363E261B4002A7C79A73BAC33572">
    <w:name w:val="BBF7363E261B4002A7C79A73BAC33572"/>
  </w:style>
  <w:style w:type="paragraph" w:customStyle="1" w:styleId="3989CADE96CB4FEE860FA44469573D3F">
    <w:name w:val="3989CADE96CB4FEE860FA44469573D3F"/>
  </w:style>
  <w:style w:type="paragraph" w:customStyle="1" w:styleId="5BA29649ED8E40FD9C6571FB215C7F98">
    <w:name w:val="5BA29649ED8E40FD9C6571FB215C7F98"/>
  </w:style>
  <w:style w:type="paragraph" w:customStyle="1" w:styleId="0130D576380D433CB75D9B28399EEC33">
    <w:name w:val="0130D576380D433CB75D9B28399EEC33"/>
  </w:style>
  <w:style w:type="paragraph" w:customStyle="1" w:styleId="0B1F6086764C4DEA838A74ACBF4AAA0C">
    <w:name w:val="0B1F6086764C4DEA838A74ACBF4AAA0C"/>
  </w:style>
  <w:style w:type="paragraph" w:customStyle="1" w:styleId="6CB0EEC20BB34F5BB35CEC10B1248B43">
    <w:name w:val="6CB0EEC20BB34F5BB35CEC10B1248B43"/>
  </w:style>
  <w:style w:type="paragraph" w:customStyle="1" w:styleId="65F032BFAB1A4D808C039AE965E470DE">
    <w:name w:val="65F032BFAB1A4D808C039AE965E470DE"/>
  </w:style>
  <w:style w:type="paragraph" w:customStyle="1" w:styleId="F9DCBD5E1C334C2C8C41497712DEBD89">
    <w:name w:val="F9DCBD5E1C334C2C8C41497712DEBD89"/>
  </w:style>
  <w:style w:type="paragraph" w:customStyle="1" w:styleId="ABE49992ABCA4B31B9B71F0718E4A163">
    <w:name w:val="ABE49992ABCA4B31B9B71F0718E4A163"/>
  </w:style>
  <w:style w:type="paragraph" w:customStyle="1" w:styleId="83C028CABF464E86BA7A13BCDCF3543F">
    <w:name w:val="83C028CABF464E86BA7A13BCDCF3543F"/>
  </w:style>
  <w:style w:type="paragraph" w:customStyle="1" w:styleId="048E93A9E1F945EE99C71C6870276238">
    <w:name w:val="048E93A9E1F945EE99C71C6870276238"/>
  </w:style>
  <w:style w:type="paragraph" w:customStyle="1" w:styleId="3177873EA50C496D82926ABBF15FC74F">
    <w:name w:val="3177873EA50C496D82926ABBF15FC74F"/>
  </w:style>
  <w:style w:type="paragraph" w:customStyle="1" w:styleId="B10307AE1DE3415EBC9385D2495B24FA">
    <w:name w:val="B10307AE1DE3415EBC9385D2495B24FA"/>
  </w:style>
  <w:style w:type="paragraph" w:customStyle="1" w:styleId="DED46B1C01B1412992D827CF43ECFA47">
    <w:name w:val="DED46B1C01B1412992D827CF43ECFA47"/>
  </w:style>
  <w:style w:type="paragraph" w:customStyle="1" w:styleId="4E36EB6BC99F4D35B3DA114A77BD0349">
    <w:name w:val="4E36EB6BC99F4D35B3DA114A77BD0349"/>
  </w:style>
  <w:style w:type="paragraph" w:customStyle="1" w:styleId="316E4F1D15284DC390E1B75D6102E38E">
    <w:name w:val="316E4F1D15284DC390E1B75D6102E38E"/>
  </w:style>
  <w:style w:type="paragraph" w:customStyle="1" w:styleId="886D475CCC214D718C184D6CDC1680AE">
    <w:name w:val="886D475CCC214D718C184D6CDC1680AE"/>
  </w:style>
  <w:style w:type="paragraph" w:customStyle="1" w:styleId="6D88AF90909B4F6CBD6027B4E8624CEC">
    <w:name w:val="6D88AF90909B4F6CBD6027B4E8624CEC"/>
  </w:style>
  <w:style w:type="paragraph" w:customStyle="1" w:styleId="4B8472B052A44FAFB1C3223E4E5288AD">
    <w:name w:val="4B8472B052A44FAFB1C3223E4E5288AD"/>
  </w:style>
  <w:style w:type="paragraph" w:customStyle="1" w:styleId="CAFD48D3B97845AB995B4FE6056E0934">
    <w:name w:val="CAFD48D3B97845AB995B4FE6056E0934"/>
  </w:style>
  <w:style w:type="paragraph" w:customStyle="1" w:styleId="EC703A38CA514C8B939D7FD93B43E41E">
    <w:name w:val="EC703A38CA514C8B939D7FD93B43E41E"/>
  </w:style>
  <w:style w:type="paragraph" w:customStyle="1" w:styleId="6BF39AA6E96B46798805A3BA170FA631">
    <w:name w:val="6BF39AA6E96B46798805A3BA170FA631"/>
  </w:style>
  <w:style w:type="paragraph" w:customStyle="1" w:styleId="000758217E5D416BBB5DC89D0A2C1D1F">
    <w:name w:val="000758217E5D416BBB5DC89D0A2C1D1F"/>
  </w:style>
  <w:style w:type="paragraph" w:customStyle="1" w:styleId="26C19F0795544C20A6233C3D4EE79A10">
    <w:name w:val="26C19F0795544C20A6233C3D4EE79A10"/>
  </w:style>
  <w:style w:type="paragraph" w:customStyle="1" w:styleId="9950DC69686C43688BC3CF5BEBAC9CE5">
    <w:name w:val="9950DC69686C43688BC3CF5BEBAC9CE5"/>
  </w:style>
  <w:style w:type="paragraph" w:customStyle="1" w:styleId="0A7514466EBF4666A37983E6E62DF66D">
    <w:name w:val="0A7514466EBF4666A37983E6E62DF66D"/>
  </w:style>
  <w:style w:type="paragraph" w:customStyle="1" w:styleId="75736A26D8674D1F86D264F77C074CB8">
    <w:name w:val="75736A26D8674D1F86D264F77C074CB8"/>
  </w:style>
  <w:style w:type="paragraph" w:customStyle="1" w:styleId="CB8D592A50A344AB861F85824C1A144C">
    <w:name w:val="CB8D592A50A344AB861F85824C1A144C"/>
  </w:style>
  <w:style w:type="paragraph" w:customStyle="1" w:styleId="F49DB1B8BFF84320881B8805F7BF2935">
    <w:name w:val="F49DB1B8BFF84320881B8805F7BF2935"/>
  </w:style>
  <w:style w:type="paragraph" w:customStyle="1" w:styleId="EE067706046746E490D76CE2538F9AB3">
    <w:name w:val="EE067706046746E490D76CE2538F9AB3"/>
  </w:style>
  <w:style w:type="paragraph" w:customStyle="1" w:styleId="86BBD2A4726B4168925154CFCBC75ADA">
    <w:name w:val="86BBD2A4726B4168925154CFCBC75ADA"/>
  </w:style>
  <w:style w:type="paragraph" w:customStyle="1" w:styleId="5DA107ED6B134EB7BF1CB0F953F1F001">
    <w:name w:val="5DA107ED6B134EB7BF1CB0F953F1F001"/>
  </w:style>
  <w:style w:type="paragraph" w:customStyle="1" w:styleId="FDE4E8AC6A2B434C84967E0E0C913870">
    <w:name w:val="FDE4E8AC6A2B434C84967E0E0C913870"/>
  </w:style>
  <w:style w:type="paragraph" w:customStyle="1" w:styleId="B0D874535ECF47CE8155B6A7D47E6D6E">
    <w:name w:val="B0D874535ECF47CE8155B6A7D47E6D6E"/>
  </w:style>
  <w:style w:type="paragraph" w:customStyle="1" w:styleId="CE24321E1E4D40168BE0839623C2300C">
    <w:name w:val="CE24321E1E4D40168BE0839623C2300C"/>
  </w:style>
  <w:style w:type="paragraph" w:customStyle="1" w:styleId="8393FDB7483C4EF98DEE1B1B522AF5F9">
    <w:name w:val="8393FDB7483C4EF98DEE1B1B522AF5F9"/>
  </w:style>
  <w:style w:type="paragraph" w:customStyle="1" w:styleId="2ECF290984D04900B34AEB65B88EF15E">
    <w:name w:val="2ECF290984D04900B34AEB65B88EF15E"/>
  </w:style>
  <w:style w:type="paragraph" w:customStyle="1" w:styleId="9E306C0218B34D3EB16B10417C0F46EE">
    <w:name w:val="9E306C0218B34D3EB16B10417C0F46EE"/>
  </w:style>
  <w:style w:type="paragraph" w:customStyle="1" w:styleId="5ACB4C92CC9548C8B1F1DB364151BE83">
    <w:name w:val="5ACB4C92CC9548C8B1F1DB364151BE83"/>
  </w:style>
  <w:style w:type="paragraph" w:customStyle="1" w:styleId="9A19004B21B148659D757DAD48D8AFBD">
    <w:name w:val="9A19004B21B148659D757DAD48D8AFBD"/>
  </w:style>
  <w:style w:type="paragraph" w:customStyle="1" w:styleId="496C35C672144BC8A1D0FECDA071E5E8">
    <w:name w:val="496C35C672144BC8A1D0FECDA071E5E8"/>
  </w:style>
  <w:style w:type="paragraph" w:customStyle="1" w:styleId="359DC284540B4049BEF92AAE49D38E76">
    <w:name w:val="359DC284540B4049BEF92AAE49D38E76"/>
  </w:style>
  <w:style w:type="paragraph" w:customStyle="1" w:styleId="6F2C52AD413949E3BAFE214C0E3E28C9">
    <w:name w:val="6F2C52AD413949E3BAFE214C0E3E28C9"/>
  </w:style>
  <w:style w:type="paragraph" w:customStyle="1" w:styleId="3ABE7CAC30B04E3A9BC0EB1A6CDE8EB7">
    <w:name w:val="3ABE7CAC30B04E3A9BC0EB1A6CDE8EB7"/>
  </w:style>
  <w:style w:type="paragraph" w:customStyle="1" w:styleId="D664C4F13F9B456C9B7917C18F2BC1A9">
    <w:name w:val="D664C4F13F9B456C9B7917C18F2BC1A9"/>
  </w:style>
  <w:style w:type="paragraph" w:customStyle="1" w:styleId="5EC640EF4C9D4D16943ECAD0445EB17A">
    <w:name w:val="5EC640EF4C9D4D16943ECAD0445EB17A"/>
  </w:style>
  <w:style w:type="paragraph" w:customStyle="1" w:styleId="5C8FBE24EE614AA28D9CB57621B15BAA">
    <w:name w:val="5C8FBE24EE614AA28D9CB57621B15BAA"/>
  </w:style>
  <w:style w:type="paragraph" w:customStyle="1" w:styleId="1A768C9DAF084900A7589E57F0054043">
    <w:name w:val="1A768C9DAF084900A7589E57F0054043"/>
  </w:style>
  <w:style w:type="paragraph" w:customStyle="1" w:styleId="B9101D9BDC6B476A8CEEB0046DF4E154">
    <w:name w:val="B9101D9BDC6B476A8CEEB0046DF4E154"/>
  </w:style>
  <w:style w:type="paragraph" w:customStyle="1" w:styleId="86BAD70F2FAA402092B1A524877256D3">
    <w:name w:val="86BAD70F2FAA402092B1A524877256D3"/>
  </w:style>
  <w:style w:type="paragraph" w:customStyle="1" w:styleId="C1726D1E1B534244BCD174ADA8BED98C">
    <w:name w:val="C1726D1E1B534244BCD174ADA8BED98C"/>
  </w:style>
  <w:style w:type="paragraph" w:customStyle="1" w:styleId="373E6CF804844990A304F3EE64ACFD80">
    <w:name w:val="373E6CF804844990A304F3EE64ACFD80"/>
  </w:style>
  <w:style w:type="paragraph" w:customStyle="1" w:styleId="24ADE6AD81A343DB8782FEDFB466C73B">
    <w:name w:val="24ADE6AD81A343DB8782FEDFB466C73B"/>
  </w:style>
  <w:style w:type="paragraph" w:customStyle="1" w:styleId="BCCEAFE641E443319366E781582B54FE">
    <w:name w:val="BCCEAFE641E443319366E781582B54FE"/>
  </w:style>
  <w:style w:type="paragraph" w:customStyle="1" w:styleId="F7782767A9454815AC88C6F1BD4935FB">
    <w:name w:val="F7782767A9454815AC88C6F1BD4935FB"/>
  </w:style>
  <w:style w:type="paragraph" w:customStyle="1" w:styleId="63D128AB871642508E4207643105C2A5">
    <w:name w:val="63D128AB871642508E4207643105C2A5"/>
  </w:style>
  <w:style w:type="paragraph" w:customStyle="1" w:styleId="41A2BFF92BBB41768EB9D904B9C0EB2A">
    <w:name w:val="41A2BFF92BBB41768EB9D904B9C0EB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Saıd furkan ayvazg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791E5D-989D-46A9-AA0A-3B6A69F7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10972</TotalTime>
  <Pages>7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Halil etka tutk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Halil Etka Tutkun</dc:creator>
  <cp:keywords>Functional requirements</cp:keywords>
  <dc:description>Halil Etka Tutkun Said furkan ayvaz</dc:description>
  <cp:lastModifiedBy>Halil Etka Tutkun</cp:lastModifiedBy>
  <cp:revision>20</cp:revision>
  <dcterms:created xsi:type="dcterms:W3CDTF">2019-11-09T16:04:00Z</dcterms:created>
  <dcterms:modified xsi:type="dcterms:W3CDTF">2019-12-13T12:45:00Z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